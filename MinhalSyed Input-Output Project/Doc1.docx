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74B" w:rsidRDefault="00103A8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4C109" wp14:editId="06DE5B6D">
                <wp:simplePos x="0" y="0"/>
                <wp:positionH relativeFrom="margin">
                  <wp:posOffset>4972050</wp:posOffset>
                </wp:positionH>
                <wp:positionV relativeFrom="paragraph">
                  <wp:posOffset>0</wp:posOffset>
                </wp:positionV>
                <wp:extent cx="609600" cy="352425"/>
                <wp:effectExtent l="0" t="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BB" w:rsidRPr="00C81BBB" w:rsidRDefault="00C81BBB" w:rsidP="00C81BB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4C1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391.5pt;margin-top:0;width:48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" fillcolor="white [3201]" strokecolor="#70ad47 [3209]" strokeweight="1pt">
                <v:textbox>
                  <w:txbxContent>
                    <w:p w:rsidR="00C81BBB" w:rsidRPr="00C81BBB" w:rsidRDefault="00C81BBB" w:rsidP="00C81BB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62051" wp14:editId="37F29459">
                <wp:simplePos x="0" y="0"/>
                <wp:positionH relativeFrom="column">
                  <wp:posOffset>5286375</wp:posOffset>
                </wp:positionH>
                <wp:positionV relativeFrom="paragraph">
                  <wp:posOffset>352425</wp:posOffset>
                </wp:positionV>
                <wp:extent cx="9525" cy="3333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D7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6.25pt;margin-top:27.75pt;width: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Ds1QEAAAQ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1FAC3" wp14:editId="486E0246">
                <wp:simplePos x="0" y="0"/>
                <wp:positionH relativeFrom="column">
                  <wp:posOffset>4705350</wp:posOffset>
                </wp:positionH>
                <wp:positionV relativeFrom="paragraph">
                  <wp:posOffset>695325</wp:posOffset>
                </wp:positionV>
                <wp:extent cx="1200150" cy="6477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Default="006E0D1C" w:rsidP="006E0D1C">
                            <w:pPr>
                              <w:jc w:val="center"/>
                            </w:pPr>
                            <w:r>
                              <w:t>Print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1FA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370.5pt;margin-top:54.75pt;width:94.5pt;height:5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" fillcolor="white [3201]" strokecolor="#70ad47 [3209]" strokeweight="1pt">
                <v:textbox>
                  <w:txbxContent>
                    <w:p w:rsidR="006E0D1C" w:rsidRDefault="006E0D1C" w:rsidP="006E0D1C">
                      <w:pPr>
                        <w:jc w:val="center"/>
                      </w:pPr>
                      <w:r>
                        <w:t>Print 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A25F3" wp14:editId="006EB20C">
                <wp:simplePos x="0" y="0"/>
                <wp:positionH relativeFrom="column">
                  <wp:posOffset>5286375</wp:posOffset>
                </wp:positionH>
                <wp:positionV relativeFrom="paragraph">
                  <wp:posOffset>1352550</wp:posOffset>
                </wp:positionV>
                <wp:extent cx="9525" cy="3333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94B2" id="Straight Arrow Connector 12" o:spid="_x0000_s1026" type="#_x0000_t32" style="position:absolute;margin-left:416.25pt;margin-top:106.5pt;width: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iX1QEAAAQ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136E0" wp14:editId="7692F1E9">
                <wp:simplePos x="0" y="0"/>
                <wp:positionH relativeFrom="margin">
                  <wp:posOffset>5000625</wp:posOffset>
                </wp:positionH>
                <wp:positionV relativeFrom="paragraph">
                  <wp:posOffset>1676400</wp:posOffset>
                </wp:positionV>
                <wp:extent cx="609600" cy="35242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Pr="00C81BBB" w:rsidRDefault="006E0D1C" w:rsidP="006E0D1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36E0" id="Flowchart: Terminator 13" o:spid="_x0000_s1028" type="#_x0000_t116" style="position:absolute;margin-left:393.75pt;margin-top:132pt;width:48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" fillcolor="white [3201]" strokecolor="#70ad47 [3209]" strokeweight="1pt">
                <v:textbox>
                  <w:txbxContent>
                    <w:p w:rsidR="006E0D1C" w:rsidRPr="00C81BBB" w:rsidRDefault="006E0D1C" w:rsidP="006E0D1C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7685F" wp14:editId="7A4BFC52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</wp:posOffset>
                </wp:positionV>
                <wp:extent cx="228600" cy="352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BB" w:rsidRDefault="00C81BBB" w:rsidP="00C81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7685F" id="Oval 8" o:spid="_x0000_s1029" style="position:absolute;margin-left:369pt;margin-top:1.5pt;width:18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81BBB" w:rsidRDefault="00C81BBB" w:rsidP="00C81BBB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1BC0B6" wp14:editId="53BCE7BF">
                <wp:simplePos x="0" y="0"/>
                <wp:positionH relativeFrom="margin">
                  <wp:posOffset>28575</wp:posOffset>
                </wp:positionH>
                <wp:positionV relativeFrom="paragraph">
                  <wp:posOffset>1857375</wp:posOffset>
                </wp:positionV>
                <wp:extent cx="1000125" cy="47625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BC0B6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30" type="#_x0000_t109" style="position:absolute;margin-left:2.25pt;margin-top:146.25pt;width:78.7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" fillcolor="white [3201]" strokecolor="#70ad47 [3209]" strokeweight="1pt">
                <v:textbox>
                  <w:txbxContent>
                    <w:p w:rsidR="00B6174B" w:rsidRDefault="00B6174B" w:rsidP="00B6174B">
                      <w:pPr>
                        <w:spacing w:after="0" w:line="240" w:lineRule="auto"/>
                        <w:jc w:val="center"/>
                      </w:pPr>
                      <w:r>
                        <w:t>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2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37E3B" wp14:editId="33DE49DE">
                <wp:simplePos x="0" y="0"/>
                <wp:positionH relativeFrom="column">
                  <wp:posOffset>514349</wp:posOffset>
                </wp:positionH>
                <wp:positionV relativeFrom="paragraph">
                  <wp:posOffset>1590675</wp:posOffset>
                </wp:positionV>
                <wp:extent cx="45719" cy="219075"/>
                <wp:effectExtent l="38100" t="0" r="6921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1D07" id="Straight Arrow Connector 23" o:spid="_x0000_s1026" type="#_x0000_t32" style="position:absolute;margin-left:40.5pt;margin-top:125.25pt;width:3.6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432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49878" wp14:editId="1E1A3718">
                <wp:simplePos x="0" y="0"/>
                <wp:positionH relativeFrom="column">
                  <wp:posOffset>1190625</wp:posOffset>
                </wp:positionH>
                <wp:positionV relativeFrom="paragraph">
                  <wp:posOffset>1209675</wp:posOffset>
                </wp:positionV>
                <wp:extent cx="228600" cy="352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Default="006E0D1C" w:rsidP="006E0D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49878" id="Oval 14" o:spid="_x0000_s1031" style="position:absolute;margin-left:93.75pt;margin-top:95.25pt;width:18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E0D1C" w:rsidRDefault="006E0D1C" w:rsidP="006E0D1C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432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0652A" wp14:editId="65F5E71B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1114425" cy="2762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Default="00B6174B" w:rsidP="006E0D1C">
                            <w:pPr>
                              <w:jc w:val="center"/>
                            </w:pPr>
                            <w:proofErr w:type="spellStart"/>
                            <w:r>
                              <w:t>ReadElement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652A" id="Flowchart: Process 5" o:spid="_x0000_s1032" type="#_x0000_t109" style="position:absolute;margin-left:0;margin-top:100.5pt;width:87.75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" fillcolor="white [3201]" strokecolor="#70ad47 [3209]" strokeweight="1pt">
                <v:textbox>
                  <w:txbxContent>
                    <w:p w:rsidR="006E0D1C" w:rsidRDefault="00B6174B" w:rsidP="006E0D1C">
                      <w:pPr>
                        <w:jc w:val="center"/>
                      </w:pPr>
                      <w:r>
                        <w:t>ReadElement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B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FD18C" wp14:editId="6506C06C">
                <wp:simplePos x="0" y="0"/>
                <wp:positionH relativeFrom="column">
                  <wp:posOffset>981075</wp:posOffset>
                </wp:positionH>
                <wp:positionV relativeFrom="paragraph">
                  <wp:posOffset>600075</wp:posOffset>
                </wp:positionV>
                <wp:extent cx="228600" cy="3524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BB" w:rsidRDefault="00C81BBB" w:rsidP="00C81BB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FD18C" id="Oval 6" o:spid="_x0000_s1033" style="position:absolute;margin-left:77.25pt;margin-top:47.25pt;width:18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C81BBB" w:rsidRDefault="00C81BBB" w:rsidP="00C81BBB">
                      <w:pPr>
                        <w:spacing w:after="0" w:line="240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1B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0E3E6" wp14:editId="5603C146">
                <wp:simplePos x="0" y="0"/>
                <wp:positionH relativeFrom="column">
                  <wp:posOffset>361950</wp:posOffset>
                </wp:positionH>
                <wp:positionV relativeFrom="paragraph">
                  <wp:posOffset>933450</wp:posOffset>
                </wp:positionV>
                <wp:extent cx="9525" cy="3333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576A" id="Straight Arrow Connector 4" o:spid="_x0000_s1026" type="#_x0000_t32" style="position:absolute;margin-left:28.5pt;margin-top:73.5pt;width: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81B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88A6" wp14:editId="39F92990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838200" cy="2476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BB" w:rsidRDefault="00C81BBB" w:rsidP="00C81BBB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PrintHead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88A6" id="Flowchart: Process 3" o:spid="_x0000_s1034" type="#_x0000_t109" style="position:absolute;margin-left:0;margin-top:54pt;width:66pt;height:1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" fillcolor="white [3201]" strokecolor="#70ad47 [3209]" strokeweight="1pt">
                <v:textbox>
                  <w:txbxContent>
                    <w:p w:rsidR="00C81BBB" w:rsidRDefault="00C81BBB" w:rsidP="00C81BBB">
                      <w:pPr>
                        <w:spacing w:after="0" w:line="240" w:lineRule="auto"/>
                        <w:jc w:val="center"/>
                      </w:pPr>
                      <w:r>
                        <w:t>PrintHead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B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C4A50" wp14:editId="207BA01A">
                <wp:simplePos x="0" y="0"/>
                <wp:positionH relativeFrom="column">
                  <wp:posOffset>314325</wp:posOffset>
                </wp:positionH>
                <wp:positionV relativeFrom="paragraph">
                  <wp:posOffset>361950</wp:posOffset>
                </wp:positionV>
                <wp:extent cx="9525" cy="3333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B3DB" id="Straight Arrow Connector 2" o:spid="_x0000_s1026" type="#_x0000_t32" style="position:absolute;margin-left:24.75pt;margin-top:28.5pt;width: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81B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9D266" wp14:editId="10C95B7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9600" cy="3524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BBB" w:rsidRPr="00C81BBB" w:rsidRDefault="00C81BBB" w:rsidP="00C81BB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D266" id="Flowchart: Terminator 1" o:spid="_x0000_s1035" type="#_x0000_t116" style="position:absolute;margin-left:0;margin-top:0;width:48pt;height:2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" fillcolor="white [3201]" strokecolor="#70ad47 [3209]" strokeweight="1pt">
                <v:textbox>
                  <w:txbxContent>
                    <w:p w:rsidR="00C81BBB" w:rsidRPr="00C81BBB" w:rsidRDefault="00C81BBB" w:rsidP="00C81BB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2C6">
        <w:t xml:space="preserve">  </w:t>
      </w:r>
    </w:p>
    <w:p w:rsidR="00B6174B" w:rsidRPr="00B6174B" w:rsidRDefault="00B6174B" w:rsidP="00B6174B"/>
    <w:p w:rsidR="00B6174B" w:rsidRPr="00B6174B" w:rsidRDefault="00B6174B" w:rsidP="00B6174B"/>
    <w:p w:rsidR="00B6174B" w:rsidRPr="00B6174B" w:rsidRDefault="00B6174B" w:rsidP="00B6174B"/>
    <w:p w:rsidR="00B6174B" w:rsidRPr="00B6174B" w:rsidRDefault="00B6174B" w:rsidP="00B6174B"/>
    <w:p w:rsidR="00B6174B" w:rsidRDefault="00B6174B" w:rsidP="00B6174B"/>
    <w:p w:rsidR="00103A87" w:rsidRDefault="00103A87" w:rsidP="00B6174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C0C19" wp14:editId="7F58F84A">
                <wp:simplePos x="0" y="0"/>
                <wp:positionH relativeFrom="column">
                  <wp:posOffset>1152525</wp:posOffset>
                </wp:positionH>
                <wp:positionV relativeFrom="paragraph">
                  <wp:posOffset>169545</wp:posOffset>
                </wp:positionV>
                <wp:extent cx="228600" cy="3524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C0C19" id="Oval 34" o:spid="_x0000_s1036" style="position:absolute;margin-left:90.75pt;margin-top:13.35pt;width:18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B6174B" w:rsidRDefault="00B6174B" w:rsidP="00B6174B">
                      <w:pPr>
                        <w:spacing w:after="0" w:line="240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03A87" w:rsidRDefault="00103A8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677A0E" wp14:editId="79C22839">
                <wp:simplePos x="0" y="0"/>
                <wp:positionH relativeFrom="column">
                  <wp:posOffset>1257300</wp:posOffset>
                </wp:positionH>
                <wp:positionV relativeFrom="paragraph">
                  <wp:posOffset>1875790</wp:posOffset>
                </wp:positionV>
                <wp:extent cx="228600" cy="3524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Default="00103A87" w:rsidP="00103A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77A0E" id="Oval 53" o:spid="_x0000_s1037" style="position:absolute;margin-left:99pt;margin-top:147.7pt;width:18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03A87" w:rsidRDefault="00103A87" w:rsidP="00103A87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8E1B4E" wp14:editId="6EBA4371">
                <wp:simplePos x="0" y="0"/>
                <wp:positionH relativeFrom="column">
                  <wp:posOffset>1314450</wp:posOffset>
                </wp:positionH>
                <wp:positionV relativeFrom="paragraph">
                  <wp:posOffset>1240790</wp:posOffset>
                </wp:positionV>
                <wp:extent cx="228600" cy="352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F" w:rsidRDefault="00C3134F" w:rsidP="00C313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E1B4E" id="Oval 45" o:spid="_x0000_s1038" style="position:absolute;margin-left:103.5pt;margin-top:97.7pt;width:18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3134F" w:rsidRDefault="00C3134F" w:rsidP="00C3134F">
                      <w:pPr>
                        <w:spacing w:after="0" w:line="240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BA4A85" wp14:editId="57C9D5EA">
                <wp:simplePos x="0" y="0"/>
                <wp:positionH relativeFrom="margin">
                  <wp:posOffset>228600</wp:posOffset>
                </wp:positionH>
                <wp:positionV relativeFrom="paragraph">
                  <wp:posOffset>1180465</wp:posOffset>
                </wp:positionV>
                <wp:extent cx="1000125" cy="47625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Default="00103A87" w:rsidP="00103A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4A85" id="Flowchart: Process 17" o:spid="_x0000_s1039" type="#_x0000_t109" style="position:absolute;margin-left:18pt;margin-top:92.95pt;width:78.7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" fillcolor="white [3201]" strokecolor="#70ad47 [3209]" strokeweight="1pt">
                <v:textbox>
                  <w:txbxContent>
                    <w:p w:rsidR="00103A87" w:rsidRDefault="00103A87" w:rsidP="00103A87">
                      <w:pPr>
                        <w:spacing w:after="0" w:line="240" w:lineRule="auto"/>
                        <w:jc w:val="center"/>
                      </w:pPr>
                      <w:r>
                        <w:t>Reactions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2046C0" wp14:editId="72471E4C">
                <wp:simplePos x="0" y="0"/>
                <wp:positionH relativeFrom="margin">
                  <wp:posOffset>180975</wp:posOffset>
                </wp:positionH>
                <wp:positionV relativeFrom="paragraph">
                  <wp:posOffset>1831340</wp:posOffset>
                </wp:positionV>
                <wp:extent cx="1000125" cy="476250"/>
                <wp:effectExtent l="0" t="0" r="28575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C3134F" w:rsidP="00C313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46C0" id="Flowchart: Process 44" o:spid="_x0000_s1040" type="#_x0000_t109" style="position:absolute;margin-left:14.25pt;margin-top:144.2pt;width:78.7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" fillcolor="white [3201]" strokecolor="#70ad47 [3209]" strokeweight="1pt">
                <v:textbox>
                  <w:txbxContent>
                    <w:p w:rsidR="00B6174B" w:rsidRDefault="00C3134F" w:rsidP="00C3134F">
                      <w:pPr>
                        <w:spacing w:after="0" w:line="240" w:lineRule="auto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622ED7" wp14:editId="2AABB0DE">
                <wp:simplePos x="0" y="0"/>
                <wp:positionH relativeFrom="column">
                  <wp:posOffset>704850</wp:posOffset>
                </wp:positionH>
                <wp:positionV relativeFrom="paragraph">
                  <wp:posOffset>1030605</wp:posOffset>
                </wp:positionV>
                <wp:extent cx="45085" cy="190500"/>
                <wp:effectExtent l="38100" t="0" r="5016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42D3" id="Straight Arrow Connector 43" o:spid="_x0000_s1026" type="#_x0000_t32" style="position:absolute;margin-left:55.5pt;margin-top:81.15pt;width:3.55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AD086C" wp14:editId="6428CD8E">
                <wp:simplePos x="0" y="0"/>
                <wp:positionH relativeFrom="column">
                  <wp:posOffset>1219200</wp:posOffset>
                </wp:positionH>
                <wp:positionV relativeFrom="paragraph">
                  <wp:posOffset>563880</wp:posOffset>
                </wp:positionV>
                <wp:extent cx="228600" cy="3524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2C6" w:rsidRDefault="00B6174B" w:rsidP="00F432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D086C" id="Oval 25" o:spid="_x0000_s1041" style="position:absolute;margin-left:96pt;margin-top:44.4pt;width:18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432C6" w:rsidRDefault="00B6174B" w:rsidP="00F432C6">
                      <w:pPr>
                        <w:spacing w:after="0" w:line="240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2B4E1" wp14:editId="41C1CB9E">
                <wp:simplePos x="0" y="0"/>
                <wp:positionH relativeFrom="margin">
                  <wp:posOffset>142240</wp:posOffset>
                </wp:positionH>
                <wp:positionV relativeFrom="paragraph">
                  <wp:posOffset>547370</wp:posOffset>
                </wp:positionV>
                <wp:extent cx="1000125" cy="4762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2C6" w:rsidRDefault="00F432C6" w:rsidP="00F432C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Output to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4E1" id="Flowchart: Process 24" o:spid="_x0000_s1042" type="#_x0000_t109" style="position:absolute;margin-left:11.2pt;margin-top:43.1pt;width:78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" fillcolor="white [3201]" strokecolor="#70ad47 [3209]" strokeweight="1pt">
                <v:textbox>
                  <w:txbxContent>
                    <w:p w:rsidR="00F432C6" w:rsidRDefault="00F432C6" w:rsidP="00F432C6">
                      <w:pPr>
                        <w:spacing w:after="0" w:line="240" w:lineRule="auto"/>
                        <w:jc w:val="center"/>
                      </w:pPr>
                      <w:r>
                        <w:t>Output to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AD48DC" wp14:editId="0CD0FF4F">
                <wp:simplePos x="0" y="0"/>
                <wp:positionH relativeFrom="column">
                  <wp:posOffset>657225</wp:posOffset>
                </wp:positionH>
                <wp:positionV relativeFrom="paragraph">
                  <wp:posOffset>316230</wp:posOffset>
                </wp:positionV>
                <wp:extent cx="45085" cy="2000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3D80" id="Straight Arrow Connector 42" o:spid="_x0000_s1026" type="#_x0000_t32" style="position:absolute;margin-left:51.75pt;margin-top:24.9pt;width:3.5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DF35F1" wp14:editId="362539E4">
                <wp:simplePos x="0" y="0"/>
                <wp:positionH relativeFrom="margin">
                  <wp:posOffset>4725035</wp:posOffset>
                </wp:positionH>
                <wp:positionV relativeFrom="paragraph">
                  <wp:posOffset>5212080</wp:posOffset>
                </wp:positionV>
                <wp:extent cx="609600" cy="352425"/>
                <wp:effectExtent l="0" t="0" r="19050" b="28575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Pr="00C81BBB" w:rsidRDefault="00B6174B" w:rsidP="00B6174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35F1" id="Flowchart: Terminator 32" o:spid="_x0000_s1043" type="#_x0000_t116" style="position:absolute;margin-left:372.05pt;margin-top:410.4pt;width:48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" fillcolor="white [3201]" strokecolor="#70ad47 [3209]" strokeweight="1pt">
                <v:textbox>
                  <w:txbxContent>
                    <w:p w:rsidR="00B6174B" w:rsidRPr="00C81BBB" w:rsidRDefault="00B6174B" w:rsidP="00B6174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2AA36A" wp14:editId="77CBED33">
                <wp:simplePos x="0" y="0"/>
                <wp:positionH relativeFrom="column">
                  <wp:posOffset>4972685</wp:posOffset>
                </wp:positionH>
                <wp:positionV relativeFrom="paragraph">
                  <wp:posOffset>5031105</wp:posOffset>
                </wp:positionV>
                <wp:extent cx="66675" cy="161925"/>
                <wp:effectExtent l="1905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8B5C" id="Straight Arrow Connector 31" o:spid="_x0000_s1026" type="#_x0000_t32" style="position:absolute;margin-left:391.55pt;margin-top:396.15pt;width:5.25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57B99B" wp14:editId="717867B7">
                <wp:simplePos x="0" y="0"/>
                <wp:positionH relativeFrom="margin">
                  <wp:posOffset>4086225</wp:posOffset>
                </wp:positionH>
                <wp:positionV relativeFrom="paragraph">
                  <wp:posOffset>4383405</wp:posOffset>
                </wp:positionV>
                <wp:extent cx="1857375" cy="619125"/>
                <wp:effectExtent l="19050" t="0" r="47625" b="2857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jc w:val="center"/>
                            </w:pPr>
                            <w:r>
                              <w:t>Print the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B99B" id="Flowchart: Data 28" o:spid="_x0000_s1044" type="#_x0000_t111" style="position:absolute;margin-left:321.75pt;margin-top:345.15pt;width:146.25pt;height:4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" fillcolor="white [3201]" strokecolor="#70ad47 [3209]" strokeweight="1pt">
                <v:textbox>
                  <w:txbxContent>
                    <w:p w:rsidR="00B6174B" w:rsidRDefault="00B6174B" w:rsidP="00B6174B">
                      <w:pPr>
                        <w:jc w:val="center"/>
                      </w:pPr>
                      <w:r>
                        <w:t>Print the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2FD3B6" wp14:editId="4CD9CD40">
                <wp:simplePos x="0" y="0"/>
                <wp:positionH relativeFrom="column">
                  <wp:posOffset>4963160</wp:posOffset>
                </wp:positionH>
                <wp:positionV relativeFrom="paragraph">
                  <wp:posOffset>4211955</wp:posOffset>
                </wp:positionV>
                <wp:extent cx="66675" cy="180975"/>
                <wp:effectExtent l="1905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295D" id="Straight Arrow Connector 30" o:spid="_x0000_s1026" type="#_x0000_t32" style="position:absolute;margin-left:390.8pt;margin-top:331.65pt;width:5.2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A3EBD0" wp14:editId="5D9A630D">
                <wp:simplePos x="0" y="0"/>
                <wp:positionH relativeFrom="margin">
                  <wp:posOffset>4667250</wp:posOffset>
                </wp:positionH>
                <wp:positionV relativeFrom="paragraph">
                  <wp:posOffset>3850005</wp:posOffset>
                </wp:positionV>
                <wp:extent cx="609600" cy="352425"/>
                <wp:effectExtent l="0" t="0" r="19050" b="2857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Pr="00C81BBB" w:rsidRDefault="00B6174B" w:rsidP="00B6174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EBD0" id="Flowchart: Terminator 29" o:spid="_x0000_s1045" type="#_x0000_t116" style="position:absolute;margin-left:367.5pt;margin-top:303.15pt;width:48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" fillcolor="white [3201]" strokecolor="#70ad47 [3209]" strokeweight="1pt">
                <v:textbox>
                  <w:txbxContent>
                    <w:p w:rsidR="00B6174B" w:rsidRPr="00C81BBB" w:rsidRDefault="00B6174B" w:rsidP="00B6174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D6D76C" wp14:editId="7B12FAB6">
                <wp:simplePos x="0" y="0"/>
                <wp:positionH relativeFrom="margin">
                  <wp:posOffset>4344035</wp:posOffset>
                </wp:positionH>
                <wp:positionV relativeFrom="paragraph">
                  <wp:posOffset>3859530</wp:posOffset>
                </wp:positionV>
                <wp:extent cx="228600" cy="3524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6D76C" id="Oval 27" o:spid="_x0000_s1046" style="position:absolute;margin-left:342.05pt;margin-top:303.9pt;width:18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174B" w:rsidRDefault="00B6174B" w:rsidP="00B6174B">
                      <w:pPr>
                        <w:spacing w:after="0" w:line="240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2905F7" wp14:editId="1AD6934C">
                <wp:simplePos x="0" y="0"/>
                <wp:positionH relativeFrom="margin">
                  <wp:posOffset>3972560</wp:posOffset>
                </wp:positionH>
                <wp:positionV relativeFrom="paragraph">
                  <wp:posOffset>1840865</wp:posOffset>
                </wp:positionV>
                <wp:extent cx="228600" cy="3524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905F7" id="Oval 35" o:spid="_x0000_s1047" style="position:absolute;margin-left:312.8pt;margin-top:144.95pt;width:1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6174B" w:rsidRDefault="00B6174B" w:rsidP="00B6174B">
                      <w:pPr>
                        <w:spacing w:after="0" w:line="240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DD97C9" wp14:editId="3414D74E">
                <wp:simplePos x="0" y="0"/>
                <wp:positionH relativeFrom="margin">
                  <wp:posOffset>4248785</wp:posOffset>
                </wp:positionH>
                <wp:positionV relativeFrom="paragraph">
                  <wp:posOffset>1878965</wp:posOffset>
                </wp:positionV>
                <wp:extent cx="609600" cy="352425"/>
                <wp:effectExtent l="0" t="0" r="19050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Pr="00C81BBB" w:rsidRDefault="00B6174B" w:rsidP="00B6174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97C9" id="Flowchart: Terminator 37" o:spid="_x0000_s1048" type="#_x0000_t116" style="position:absolute;margin-left:334.55pt;margin-top:147.95pt;width:48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" fillcolor="white [3201]" strokecolor="#70ad47 [3209]" strokeweight="1pt">
                <v:textbox>
                  <w:txbxContent>
                    <w:p w:rsidR="00B6174B" w:rsidRPr="00C81BBB" w:rsidRDefault="00B6174B" w:rsidP="00B6174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4AAA6" wp14:editId="48635794">
                <wp:simplePos x="0" y="0"/>
                <wp:positionH relativeFrom="column">
                  <wp:posOffset>4620260</wp:posOffset>
                </wp:positionH>
                <wp:positionV relativeFrom="paragraph">
                  <wp:posOffset>2212340</wp:posOffset>
                </wp:positionV>
                <wp:extent cx="66675" cy="180975"/>
                <wp:effectExtent l="1905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9906" id="Straight Arrow Connector 38" o:spid="_x0000_s1026" type="#_x0000_t32" style="position:absolute;margin-left:363.8pt;margin-top:174.2pt;width:5.2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23A83A" wp14:editId="40F97C48">
                <wp:simplePos x="0" y="0"/>
                <wp:positionH relativeFrom="margin">
                  <wp:posOffset>3733800</wp:posOffset>
                </wp:positionH>
                <wp:positionV relativeFrom="paragraph">
                  <wp:posOffset>2373630</wp:posOffset>
                </wp:positionV>
                <wp:extent cx="2209800" cy="809625"/>
                <wp:effectExtent l="19050" t="0" r="38100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Default="00B6174B" w:rsidP="00B6174B">
                            <w:pPr>
                              <w:jc w:val="center"/>
                            </w:pPr>
                            <w:r>
                              <w:t>User chooses a number representing an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A83A" id="Flowchart: Data 36" o:spid="_x0000_s1049" type="#_x0000_t111" style="position:absolute;margin-left:294pt;margin-top:186.9pt;width:174pt;height:63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" fillcolor="white [3201]" strokecolor="#70ad47 [3209]" strokeweight="1pt">
                <v:textbox>
                  <w:txbxContent>
                    <w:p w:rsidR="00B6174B" w:rsidRDefault="00B6174B" w:rsidP="00B6174B">
                      <w:pPr>
                        <w:jc w:val="center"/>
                      </w:pPr>
                      <w:r>
                        <w:t>User chooses a number representing an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1AD60" wp14:editId="2D04FFD6">
                <wp:simplePos x="0" y="0"/>
                <wp:positionH relativeFrom="margin">
                  <wp:posOffset>4810125</wp:posOffset>
                </wp:positionH>
                <wp:positionV relativeFrom="paragraph">
                  <wp:posOffset>3193415</wp:posOffset>
                </wp:positionV>
                <wp:extent cx="66675" cy="161925"/>
                <wp:effectExtent l="1905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A269" id="Straight Arrow Connector 39" o:spid="_x0000_s1026" type="#_x0000_t32" style="position:absolute;margin-left:378.75pt;margin-top:251.45pt;width:5.25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6174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D784EB" wp14:editId="6E12EC7B">
                <wp:simplePos x="0" y="0"/>
                <wp:positionH relativeFrom="margin">
                  <wp:posOffset>4552950</wp:posOffset>
                </wp:positionH>
                <wp:positionV relativeFrom="paragraph">
                  <wp:posOffset>3355340</wp:posOffset>
                </wp:positionV>
                <wp:extent cx="609600" cy="352425"/>
                <wp:effectExtent l="0" t="0" r="19050" b="2857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4B" w:rsidRPr="00C81BBB" w:rsidRDefault="00B6174B" w:rsidP="00B6174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84EB" id="Flowchart: Terminator 40" o:spid="_x0000_s1050" type="#_x0000_t116" style="position:absolute;margin-left:358.5pt;margin-top:264.2pt;width:48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" fillcolor="white [3201]" strokecolor="#70ad47 [3209]" strokeweight="1pt">
                <v:textbox>
                  <w:txbxContent>
                    <w:p w:rsidR="00B6174B" w:rsidRPr="00C81BBB" w:rsidRDefault="00B6174B" w:rsidP="00B6174B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724F7" wp14:editId="1822025B">
                <wp:simplePos x="0" y="0"/>
                <wp:positionH relativeFrom="margin">
                  <wp:posOffset>4591050</wp:posOffset>
                </wp:positionH>
                <wp:positionV relativeFrom="paragraph">
                  <wp:posOffset>230505</wp:posOffset>
                </wp:positionV>
                <wp:extent cx="228600" cy="3524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Default="006E0D1C" w:rsidP="006E0D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724F7" id="Oval 16" o:spid="_x0000_s1051" style="position:absolute;margin-left:361.5pt;margin-top:18.15pt;width:18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E0D1C" w:rsidRDefault="006E0D1C" w:rsidP="006E0D1C">
                      <w:pPr>
                        <w:spacing w:after="0" w:line="240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122BD" wp14:editId="6B5EAA03">
                <wp:simplePos x="0" y="0"/>
                <wp:positionH relativeFrom="margin">
                  <wp:posOffset>4085590</wp:posOffset>
                </wp:positionH>
                <wp:positionV relativeFrom="paragraph">
                  <wp:posOffset>811530</wp:posOffset>
                </wp:positionV>
                <wp:extent cx="1857375" cy="619125"/>
                <wp:effectExtent l="19050" t="0" r="4762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Default="006E0D1C" w:rsidP="006E0D1C">
                            <w:pPr>
                              <w:jc w:val="center"/>
                            </w:pPr>
                            <w:r>
                              <w:t>Read file for elements “Elements.txt”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22BD" id="Flowchart: Data 18" o:spid="_x0000_s1052" type="#_x0000_t111" style="position:absolute;margin-left:321.7pt;margin-top:63.9pt;width:146.2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" fillcolor="white [3201]" strokecolor="#70ad47 [3209]" strokeweight="1pt">
                <v:textbox>
                  <w:txbxContent>
                    <w:p w:rsidR="006E0D1C" w:rsidRDefault="006E0D1C" w:rsidP="006E0D1C">
                      <w:pPr>
                        <w:jc w:val="center"/>
                      </w:pPr>
                      <w:r>
                        <w:t>Read file for elements “Elements.txt”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0D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D30F3" wp14:editId="743B977E">
                <wp:simplePos x="0" y="0"/>
                <wp:positionH relativeFrom="column">
                  <wp:posOffset>5172075</wp:posOffset>
                </wp:positionH>
                <wp:positionV relativeFrom="paragraph">
                  <wp:posOffset>630555</wp:posOffset>
                </wp:positionV>
                <wp:extent cx="66675" cy="180975"/>
                <wp:effectExtent l="1905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453C" id="Straight Arrow Connector 20" o:spid="_x0000_s1026" type="#_x0000_t32" style="position:absolute;margin-left:407.25pt;margin-top:49.65pt;width:5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E0D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FA5F9" wp14:editId="17FF1C33">
                <wp:simplePos x="0" y="0"/>
                <wp:positionH relativeFrom="column">
                  <wp:posOffset>5133975</wp:posOffset>
                </wp:positionH>
                <wp:positionV relativeFrom="paragraph">
                  <wp:posOffset>1430655</wp:posOffset>
                </wp:positionV>
                <wp:extent cx="66675" cy="161925"/>
                <wp:effectExtent l="1905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1F8F" id="Straight Arrow Connector 21" o:spid="_x0000_s1026" type="#_x0000_t32" style="position:absolute;margin-left:404.25pt;margin-top:112.65pt;width:5.2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6E0D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982BB" wp14:editId="09490E3D">
                <wp:simplePos x="0" y="0"/>
                <wp:positionH relativeFrom="margin">
                  <wp:posOffset>4867275</wp:posOffset>
                </wp:positionH>
                <wp:positionV relativeFrom="paragraph">
                  <wp:posOffset>278130</wp:posOffset>
                </wp:positionV>
                <wp:extent cx="609600" cy="352425"/>
                <wp:effectExtent l="0" t="0" r="19050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Pr="00C81BBB" w:rsidRDefault="006E0D1C" w:rsidP="006E0D1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82BB" id="Flowchart: Terminator 19" o:spid="_x0000_s1053" type="#_x0000_t116" style="position:absolute;margin-left:383.25pt;margin-top:21.9pt;width:48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" fillcolor="white [3201]" strokecolor="#70ad47 [3209]" strokeweight="1pt">
                <v:textbox>
                  <w:txbxContent>
                    <w:p w:rsidR="006E0D1C" w:rsidRPr="00C81BBB" w:rsidRDefault="006E0D1C" w:rsidP="006E0D1C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0D1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B3E684" wp14:editId="5A9F442C">
                <wp:simplePos x="0" y="0"/>
                <wp:positionH relativeFrom="margin">
                  <wp:posOffset>4933950</wp:posOffset>
                </wp:positionH>
                <wp:positionV relativeFrom="paragraph">
                  <wp:posOffset>1573530</wp:posOffset>
                </wp:positionV>
                <wp:extent cx="609600" cy="352425"/>
                <wp:effectExtent l="0" t="0" r="19050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D1C" w:rsidRPr="00C81BBB" w:rsidRDefault="006E0D1C" w:rsidP="006E0D1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E684" id="Flowchart: Terminator 22" o:spid="_x0000_s1054" type="#_x0000_t116" style="position:absolute;margin-left:388.5pt;margin-top:123.9pt;width:48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" fillcolor="white [3201]" strokecolor="#70ad47 [3209]" strokeweight="1pt">
                <v:textbox>
                  <w:txbxContent>
                    <w:p w:rsidR="006E0D1C" w:rsidRPr="00C81BBB" w:rsidRDefault="006E0D1C" w:rsidP="006E0D1C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C44A01" w:rsidRPr="00B6174B" w:rsidRDefault="007D611E" w:rsidP="00B6174B">
      <w:bookmarkStart w:id="0" w:name="_GoBack"/>
      <w:bookmarkEnd w:id="0"/>
      <w:r w:rsidRPr="00103A87"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208C51" wp14:editId="38B3DE36">
                <wp:simplePos x="0" y="0"/>
                <wp:positionH relativeFrom="margin">
                  <wp:posOffset>5143500</wp:posOffset>
                </wp:positionH>
                <wp:positionV relativeFrom="paragraph">
                  <wp:posOffset>1724025</wp:posOffset>
                </wp:positionV>
                <wp:extent cx="66675" cy="161925"/>
                <wp:effectExtent l="1905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17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05pt;margin-top:135.75pt;width:5.25pt;height:12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103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F26663" wp14:editId="2D4EB484">
                <wp:simplePos x="0" y="0"/>
                <wp:positionH relativeFrom="margin">
                  <wp:posOffset>3981450</wp:posOffset>
                </wp:positionH>
                <wp:positionV relativeFrom="paragraph">
                  <wp:posOffset>533400</wp:posOffset>
                </wp:positionV>
                <wp:extent cx="2343150" cy="1219200"/>
                <wp:effectExtent l="19050" t="0" r="38100" b="1905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Default="00103A87" w:rsidP="00103A87">
                            <w:pPr>
                              <w:jc w:val="center"/>
                            </w:pPr>
                            <w:r>
                              <w:t xml:space="preserve">User chooses a number representing </w:t>
                            </w:r>
                            <w:r w:rsidR="007D611E">
                              <w:t>2</w:t>
                            </w:r>
                            <w:r>
                              <w:t xml:space="preserve"> element</w:t>
                            </w:r>
                            <w:r w:rsidR="007D611E">
                              <w:t>s and it tells them the 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66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5" o:spid="_x0000_s1055" type="#_x0000_t111" style="position:absolute;margin-left:313.5pt;margin-top:42pt;width:184.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" fillcolor="white [3201]" strokecolor="#70ad47 [3209]" strokeweight="1pt">
                <v:textbox>
                  <w:txbxContent>
                    <w:p w:rsidR="00103A87" w:rsidRDefault="00103A87" w:rsidP="00103A87">
                      <w:pPr>
                        <w:jc w:val="center"/>
                      </w:pPr>
                      <w:r>
                        <w:t xml:space="preserve">User chooses a number representing </w:t>
                      </w:r>
                      <w:r w:rsidR="007D611E">
                        <w:t>2</w:t>
                      </w:r>
                      <w:r>
                        <w:t xml:space="preserve"> element</w:t>
                      </w:r>
                      <w:r w:rsidR="007D611E">
                        <w:t>s and it tells them the reaction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3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6BD2EA" wp14:editId="5287404F">
                <wp:simplePos x="0" y="0"/>
                <wp:positionH relativeFrom="margin">
                  <wp:posOffset>4791075</wp:posOffset>
                </wp:positionH>
                <wp:positionV relativeFrom="paragraph">
                  <wp:posOffset>1838325</wp:posOffset>
                </wp:positionV>
                <wp:extent cx="609600" cy="352425"/>
                <wp:effectExtent l="0" t="0" r="19050" b="28575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Pr="00C81BBB" w:rsidRDefault="00103A87" w:rsidP="00103A87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D2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9" o:spid="_x0000_s1056" type="#_x0000_t116" style="position:absolute;margin-left:377.25pt;margin-top:144.75pt;width:48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" fillcolor="white [3201]" strokecolor="#70ad47 [3209]" strokeweight="1pt">
                <v:textbox>
                  <w:txbxContent>
                    <w:p w:rsidR="00103A87" w:rsidRPr="00C81BBB" w:rsidRDefault="00103A87" w:rsidP="00103A87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5EDE83" wp14:editId="788B3C06">
                <wp:simplePos x="0" y="0"/>
                <wp:positionH relativeFrom="margin">
                  <wp:posOffset>4296410</wp:posOffset>
                </wp:positionH>
                <wp:positionV relativeFrom="paragraph">
                  <wp:posOffset>2323465</wp:posOffset>
                </wp:positionV>
                <wp:extent cx="228600" cy="3524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F" w:rsidRDefault="00103A87" w:rsidP="00C313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DE83" id="Oval 47" o:spid="_x0000_s1057" style="position:absolute;margin-left:338.3pt;margin-top:182.95pt;width:18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3134F" w:rsidRDefault="00103A87" w:rsidP="00C3134F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8ABCBA" wp14:editId="3576D981">
                <wp:simplePos x="0" y="0"/>
                <wp:positionH relativeFrom="margin">
                  <wp:posOffset>4677410</wp:posOffset>
                </wp:positionH>
                <wp:positionV relativeFrom="paragraph">
                  <wp:posOffset>3676015</wp:posOffset>
                </wp:positionV>
                <wp:extent cx="609600" cy="352425"/>
                <wp:effectExtent l="0" t="0" r="19050" b="28575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F" w:rsidRPr="00C81BBB" w:rsidRDefault="00C3134F" w:rsidP="00C3134F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BCBA" id="Flowchart: Terminator 52" o:spid="_x0000_s1058" type="#_x0000_t116" style="position:absolute;margin-left:368.3pt;margin-top:289.45pt;width:48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" fillcolor="white [3201]" strokecolor="#70ad47 [3209]" strokeweight="1pt">
                <v:textbox>
                  <w:txbxContent>
                    <w:p w:rsidR="00C3134F" w:rsidRPr="00C81BBB" w:rsidRDefault="00C3134F" w:rsidP="00C3134F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82EA9A" wp14:editId="586EED63">
                <wp:simplePos x="0" y="0"/>
                <wp:positionH relativeFrom="column">
                  <wp:posOffset>4925060</wp:posOffset>
                </wp:positionH>
                <wp:positionV relativeFrom="paragraph">
                  <wp:posOffset>3495040</wp:posOffset>
                </wp:positionV>
                <wp:extent cx="66675" cy="161925"/>
                <wp:effectExtent l="1905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10EE" id="Straight Arrow Connector 51" o:spid="_x0000_s1026" type="#_x0000_t32" style="position:absolute;margin-left:387.8pt;margin-top:275.2pt;width:5.25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95C7D5" wp14:editId="371FFA31">
                <wp:simplePos x="0" y="0"/>
                <wp:positionH relativeFrom="column">
                  <wp:posOffset>4915535</wp:posOffset>
                </wp:positionH>
                <wp:positionV relativeFrom="paragraph">
                  <wp:posOffset>2675890</wp:posOffset>
                </wp:positionV>
                <wp:extent cx="66675" cy="180975"/>
                <wp:effectExtent l="1905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879A" id="Straight Arrow Connector 50" o:spid="_x0000_s1026" type="#_x0000_t32" style="position:absolute;margin-left:387.05pt;margin-top:210.7pt;width:5.2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vz2AEAAAUEAAAOAAAAZHJzL2Uyb0RvYy54bWysU9uO0zAQfUfiHyy/06QrbVm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CDEC09" wp14:editId="56E504FD">
                <wp:simplePos x="0" y="0"/>
                <wp:positionH relativeFrom="margin">
                  <wp:posOffset>4619625</wp:posOffset>
                </wp:positionH>
                <wp:positionV relativeFrom="paragraph">
                  <wp:posOffset>2313940</wp:posOffset>
                </wp:positionV>
                <wp:extent cx="609600" cy="352425"/>
                <wp:effectExtent l="0" t="0" r="19050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F" w:rsidRPr="00C81BBB" w:rsidRDefault="00C3134F" w:rsidP="00C3134F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EC09" id="Flowchart: Terminator 49" o:spid="_x0000_s1059" type="#_x0000_t116" style="position:absolute;margin-left:363.75pt;margin-top:182.2pt;width:48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" fillcolor="white [3201]" strokecolor="#70ad47 [3209]" strokeweight="1pt">
                <v:textbox>
                  <w:txbxContent>
                    <w:p w:rsidR="00C3134F" w:rsidRPr="00C81BBB" w:rsidRDefault="00C3134F" w:rsidP="00C3134F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3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FD3115" wp14:editId="4E50BDEE">
                <wp:simplePos x="0" y="0"/>
                <wp:positionH relativeFrom="margin">
                  <wp:posOffset>4038600</wp:posOffset>
                </wp:positionH>
                <wp:positionV relativeFrom="paragraph">
                  <wp:posOffset>2847340</wp:posOffset>
                </wp:positionV>
                <wp:extent cx="1857375" cy="619125"/>
                <wp:effectExtent l="19050" t="0" r="47625" b="28575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F" w:rsidRDefault="00C3134F" w:rsidP="00C3134F">
                            <w:pPr>
                              <w:jc w:val="center"/>
                            </w:pPr>
                            <w:r>
                              <w:t>Output to a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3115" id="Flowchart: Data 48" o:spid="_x0000_s1060" type="#_x0000_t111" style="position:absolute;margin-left:318pt;margin-top:224.2pt;width:146.25pt;height:48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" fillcolor="white [3201]" strokecolor="#70ad47 [3209]" strokeweight="1pt">
                <v:textbox>
                  <w:txbxContent>
                    <w:p w:rsidR="00C3134F" w:rsidRDefault="00C3134F" w:rsidP="00C3134F">
                      <w:pPr>
                        <w:jc w:val="center"/>
                      </w:pPr>
                      <w:r>
                        <w:t>Output to a text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A87" w:rsidRPr="00103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93425C" wp14:editId="4E65704E">
                <wp:simplePos x="0" y="0"/>
                <wp:positionH relativeFrom="margin">
                  <wp:posOffset>4220210</wp:posOffset>
                </wp:positionH>
                <wp:positionV relativeFrom="paragraph">
                  <wp:posOffset>0</wp:posOffset>
                </wp:positionV>
                <wp:extent cx="228600" cy="3524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Default="00103A87" w:rsidP="00103A8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3425C" id="Oval 54" o:spid="_x0000_s1061" style="position:absolute;margin-left:332.3pt;margin-top:0;width:18pt;height:27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103A87" w:rsidRDefault="00103A87" w:rsidP="00103A87">
                      <w:pPr>
                        <w:spacing w:after="0" w:line="240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3A87" w:rsidRPr="00103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92329C" wp14:editId="17AC4F16">
                <wp:simplePos x="0" y="0"/>
                <wp:positionH relativeFrom="margin">
                  <wp:posOffset>4496435</wp:posOffset>
                </wp:positionH>
                <wp:positionV relativeFrom="paragraph">
                  <wp:posOffset>38100</wp:posOffset>
                </wp:positionV>
                <wp:extent cx="609600" cy="352425"/>
                <wp:effectExtent l="0" t="0" r="19050" b="2857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87" w:rsidRPr="00C81BBB" w:rsidRDefault="00103A87" w:rsidP="00103A87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1BBB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329C" id="Flowchart: Terminator 56" o:spid="_x0000_s1062" type="#_x0000_t116" style="position:absolute;margin-left:354.05pt;margin-top:3pt;width:48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" fillcolor="white [3201]" strokecolor="#70ad47 [3209]" strokeweight="1pt">
                <v:textbox>
                  <w:txbxContent>
                    <w:p w:rsidR="00103A87" w:rsidRPr="00C81BBB" w:rsidRDefault="00103A87" w:rsidP="00103A87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81BBB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A87" w:rsidRPr="00103A8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62AC40" wp14:editId="0C76E201">
                <wp:simplePos x="0" y="0"/>
                <wp:positionH relativeFrom="column">
                  <wp:posOffset>4867910</wp:posOffset>
                </wp:positionH>
                <wp:positionV relativeFrom="paragraph">
                  <wp:posOffset>371475</wp:posOffset>
                </wp:positionV>
                <wp:extent cx="66675" cy="180975"/>
                <wp:effectExtent l="1905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3BA2" id="Straight Arrow Connector 57" o:spid="_x0000_s1026" type="#_x0000_t32" style="position:absolute;margin-left:383.3pt;margin-top:29.25pt;width:5.25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C44A01" w:rsidRPr="00B61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87" w:rsidRDefault="00103A87" w:rsidP="00103A87">
      <w:pPr>
        <w:spacing w:after="0" w:line="240" w:lineRule="auto"/>
      </w:pPr>
      <w:r>
        <w:separator/>
      </w:r>
    </w:p>
  </w:endnote>
  <w:endnote w:type="continuationSeparator" w:id="0">
    <w:p w:rsidR="00103A87" w:rsidRDefault="00103A87" w:rsidP="0010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87" w:rsidRDefault="00103A87" w:rsidP="00103A87">
      <w:pPr>
        <w:spacing w:after="0" w:line="240" w:lineRule="auto"/>
      </w:pPr>
      <w:r>
        <w:separator/>
      </w:r>
    </w:p>
  </w:footnote>
  <w:footnote w:type="continuationSeparator" w:id="0">
    <w:p w:rsidR="00103A87" w:rsidRDefault="00103A87" w:rsidP="0010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Header"/>
    </w:pPr>
    <w:r>
      <w:t>Minhal Syed</w:t>
    </w:r>
  </w:p>
  <w:p w:rsidR="00103A87" w:rsidRDefault="00103A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A87" w:rsidRDefault="00103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BB"/>
    <w:rsid w:val="00103A87"/>
    <w:rsid w:val="006E0D1C"/>
    <w:rsid w:val="007D611E"/>
    <w:rsid w:val="00AC14E8"/>
    <w:rsid w:val="00B6174B"/>
    <w:rsid w:val="00C3134F"/>
    <w:rsid w:val="00C81BBB"/>
    <w:rsid w:val="00D6672F"/>
    <w:rsid w:val="00F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5D4BA-F3E2-415E-BD7D-57555706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4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A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8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01032967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9A295CA-8EF7-44A2-A2E0-8AF7BE89D0C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MINHAL SYED</dc:creator>
  <cp:keywords/>
  <dc:description/>
  <cp:lastModifiedBy>MINHAL SYED</cp:lastModifiedBy>
  <cp:revision>3</cp:revision>
  <dcterms:created xsi:type="dcterms:W3CDTF">2015-11-17T15:23:00Z</dcterms:created>
  <dcterms:modified xsi:type="dcterms:W3CDTF">2015-11-19T15:24:00Z</dcterms:modified>
</cp:coreProperties>
</file>