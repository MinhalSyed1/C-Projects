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95" w:rsidRDefault="00113395"/>
    <w:p w:rsidR="00E571A4" w:rsidRDefault="0011339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6AB0BA" wp14:editId="570AA7C3">
                <wp:simplePos x="0" y="0"/>
                <wp:positionH relativeFrom="column">
                  <wp:posOffset>952500</wp:posOffset>
                </wp:positionH>
                <wp:positionV relativeFrom="paragraph">
                  <wp:posOffset>6467475</wp:posOffset>
                </wp:positionV>
                <wp:extent cx="419100" cy="2381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95" w:rsidRDefault="00113395" w:rsidP="0011339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AB0BA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75pt;margin-top:509.25pt;width:33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" fillcolor="white [3201]" strokeweight=".5pt">
                <v:textbox>
                  <w:txbxContent>
                    <w:p w:rsidR="00113395" w:rsidRDefault="00113395" w:rsidP="0011339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9B1652" wp14:editId="53B4096D">
                <wp:simplePos x="0" y="0"/>
                <wp:positionH relativeFrom="leftMargin">
                  <wp:align>right</wp:align>
                </wp:positionH>
                <wp:positionV relativeFrom="paragraph">
                  <wp:posOffset>5523865</wp:posOffset>
                </wp:positionV>
                <wp:extent cx="419100" cy="2381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95" w:rsidRDefault="00113395" w:rsidP="0011339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1652" id="Text Box 44" o:spid="_x0000_s1027" type="#_x0000_t202" style="position:absolute;margin-left:-18.2pt;margin-top:434.95pt;width:33pt;height:18.75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" fillcolor="white [3201]" strokeweight=".5pt">
                <v:textbox>
                  <w:txbxContent>
                    <w:p w:rsidR="00113395" w:rsidRDefault="00113395" w:rsidP="00113395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7BD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DA78EF" wp14:editId="245E369A">
                <wp:simplePos x="0" y="0"/>
                <wp:positionH relativeFrom="margin">
                  <wp:posOffset>733424</wp:posOffset>
                </wp:positionH>
                <wp:positionV relativeFrom="paragraph">
                  <wp:posOffset>6191250</wp:posOffset>
                </wp:positionV>
                <wp:extent cx="200025" cy="6477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BDA88" id="Straight Connector 4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75pt,487.5pt" to="73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Q7vQEAAMkDAAAOAAAAZHJzL2Uyb0RvYy54bWysU8GOEzEMvSPxD1HudKZl2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77BD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17A40" wp14:editId="2F9BCDF4">
                <wp:simplePos x="0" y="0"/>
                <wp:positionH relativeFrom="column">
                  <wp:posOffset>438150</wp:posOffset>
                </wp:positionH>
                <wp:positionV relativeFrom="paragraph">
                  <wp:posOffset>6867525</wp:posOffset>
                </wp:positionV>
                <wp:extent cx="1343025" cy="438150"/>
                <wp:effectExtent l="0" t="0" r="28575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7BD8" w:rsidRPr="00956CFC" w:rsidRDefault="00D77BD8" w:rsidP="00D77BD8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17A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8" type="#_x0000_t116" style="position:absolute;margin-left:34.5pt;margin-top:540.75pt;width:105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" fillcolor="window" strokecolor="#f79646" strokeweight="2pt">
                <v:textbox>
                  <w:txbxContent>
                    <w:p w:rsidR="00D77BD8" w:rsidRPr="00956CFC" w:rsidRDefault="00D77BD8" w:rsidP="00D77BD8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77BD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C449C" wp14:editId="35F0D2CA">
                <wp:simplePos x="0" y="0"/>
                <wp:positionH relativeFrom="margin">
                  <wp:posOffset>-152400</wp:posOffset>
                </wp:positionH>
                <wp:positionV relativeFrom="paragraph">
                  <wp:posOffset>5524500</wp:posOffset>
                </wp:positionV>
                <wp:extent cx="1200150" cy="942975"/>
                <wp:effectExtent l="19050" t="19050" r="1905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D8" w:rsidRPr="00956CFC" w:rsidRDefault="00113395" w:rsidP="00D77BD8">
                            <w:pPr>
                              <w:jc w:val="center"/>
                            </w:pPr>
                            <w:r>
                              <w:t>Run Again</w:t>
                            </w:r>
                            <w:r w:rsidR="00D77BD8"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C44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-12pt;margin-top:435pt;width:94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" fillcolor="white [3201]" strokecolor="#70ad47 [3209]" strokeweight="1pt">
                <v:textbox>
                  <w:txbxContent>
                    <w:p w:rsidR="00D77BD8" w:rsidRPr="00956CFC" w:rsidRDefault="00113395" w:rsidP="00D77BD8">
                      <w:pPr>
                        <w:jc w:val="center"/>
                      </w:pPr>
                      <w:r>
                        <w:t>Run Again</w:t>
                      </w:r>
                      <w:r w:rsidR="00D77BD8">
                        <w:t>???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80BF70" wp14:editId="5D3D19C1">
                <wp:simplePos x="0" y="0"/>
                <wp:positionH relativeFrom="column">
                  <wp:posOffset>57150</wp:posOffset>
                </wp:positionH>
                <wp:positionV relativeFrom="paragraph">
                  <wp:posOffset>657225</wp:posOffset>
                </wp:positionV>
                <wp:extent cx="676275" cy="5305425"/>
                <wp:effectExtent l="533400" t="76200" r="0" b="2857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305425"/>
                        </a:xfrm>
                        <a:prstGeom prst="bentConnector3">
                          <a:avLst>
                            <a:gd name="adj1" fmla="val -78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7B1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4.5pt;margin-top:51.75pt;width:53.25pt;height:417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" adj="-16885" strokecolor="#5b9bd5 [3204]" strokeweight=".5pt">
                <v:stroke endarrow="block"/>
              </v:shape>
            </w:pict>
          </mc:Fallback>
        </mc:AlternateContent>
      </w:r>
      <w:r w:rsidRPr="00D77BD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11FACD" wp14:editId="28CF3D5A">
                <wp:simplePos x="0" y="0"/>
                <wp:positionH relativeFrom="margin">
                  <wp:posOffset>552450</wp:posOffset>
                </wp:positionH>
                <wp:positionV relativeFrom="paragraph">
                  <wp:posOffset>5428615</wp:posOffset>
                </wp:positionV>
                <wp:extent cx="0" cy="2000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4950C" id="Straight Connector 4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427.45pt" to="43.5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AIvgEAAM4DAAAOAAAAZHJzL2Uyb0RvYy54bWysU8Gu0zAQvCPxD5bvNGkF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85C7B9" wp14:editId="1E4BEC23">
                <wp:simplePos x="0" y="0"/>
                <wp:positionH relativeFrom="column">
                  <wp:posOffset>3800475</wp:posOffset>
                </wp:positionH>
                <wp:positionV relativeFrom="paragraph">
                  <wp:posOffset>2942590</wp:posOffset>
                </wp:positionV>
                <wp:extent cx="400050" cy="3619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395" w:rsidRDefault="00113395" w:rsidP="0011339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5C7B9" id="Oval 39" o:spid="_x0000_s1030" style="position:absolute;margin-left:299.25pt;margin-top:231.7pt;width:31.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13395" w:rsidRDefault="00113395" w:rsidP="0011339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77BD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EABB7" wp14:editId="04FE83BF">
                <wp:simplePos x="0" y="0"/>
                <wp:positionH relativeFrom="margin">
                  <wp:align>left</wp:align>
                </wp:positionH>
                <wp:positionV relativeFrom="paragraph">
                  <wp:posOffset>4552950</wp:posOffset>
                </wp:positionV>
                <wp:extent cx="1238250" cy="800100"/>
                <wp:effectExtent l="0" t="0" r="19050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D8" w:rsidRPr="00956CFC" w:rsidRDefault="00113395" w:rsidP="00D77BD8">
                            <w:pPr>
                              <w:jc w:val="center"/>
                            </w:pPr>
                            <w:r>
                              <w:t>Prints the information on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ABB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31" type="#_x0000_t112" style="position:absolute;margin-left:0;margin-top:358.5pt;width:97.5pt;height:6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" fillcolor="white [3201]" strokecolor="#70ad47 [3209]" strokeweight="1pt">
                <v:textbox>
                  <w:txbxContent>
                    <w:p w:rsidR="00D77BD8" w:rsidRPr="00956CFC" w:rsidRDefault="00113395" w:rsidP="00D77BD8">
                      <w:pPr>
                        <w:jc w:val="center"/>
                      </w:pPr>
                      <w:r>
                        <w:t>Prints the information on the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7BD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10D7F5" wp14:editId="283993DE">
                <wp:simplePos x="0" y="0"/>
                <wp:positionH relativeFrom="column">
                  <wp:posOffset>514350</wp:posOffset>
                </wp:positionH>
                <wp:positionV relativeFrom="paragraph">
                  <wp:posOffset>4142740</wp:posOffset>
                </wp:positionV>
                <wp:extent cx="19050" cy="3714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A6CE1" id="Straight Connecto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326.2pt" to="42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D77BD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A7886" wp14:editId="151E9475">
                <wp:simplePos x="0" y="0"/>
                <wp:positionH relativeFrom="column">
                  <wp:posOffset>647700</wp:posOffset>
                </wp:positionH>
                <wp:positionV relativeFrom="paragraph">
                  <wp:posOffset>2828925</wp:posOffset>
                </wp:positionV>
                <wp:extent cx="9525" cy="466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C9F77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22.75pt" to="51.7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215EF" wp14:editId="09804BF7">
                <wp:simplePos x="0" y="0"/>
                <wp:positionH relativeFrom="column">
                  <wp:posOffset>3552825</wp:posOffset>
                </wp:positionH>
                <wp:positionV relativeFrom="paragraph">
                  <wp:posOffset>5295900</wp:posOffset>
                </wp:positionV>
                <wp:extent cx="419100" cy="2381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95" w:rsidRDefault="0011339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15EF" id="Text Box 36" o:spid="_x0000_s1032" type="#_x0000_t202" style="position:absolute;margin-left:279.75pt;margin-top:417pt;width:33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" fillcolor="white [3201]" strokeweight=".5pt">
                <v:textbox>
                  <w:txbxContent>
                    <w:p w:rsidR="00113395" w:rsidRDefault="0011339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EF09EA" wp14:editId="025C1EEB">
                <wp:simplePos x="0" y="0"/>
                <wp:positionH relativeFrom="column">
                  <wp:posOffset>3343275</wp:posOffset>
                </wp:positionH>
                <wp:positionV relativeFrom="paragraph">
                  <wp:posOffset>6162675</wp:posOffset>
                </wp:positionV>
                <wp:extent cx="419100" cy="2381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95" w:rsidRDefault="00113395" w:rsidP="0011339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09EA" id="Text Box 37" o:spid="_x0000_s1033" type="#_x0000_t202" style="position:absolute;margin-left:263.25pt;margin-top:485.25pt;width:33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" fillcolor="white [3201]" strokeweight=".5pt">
                <v:textbox>
                  <w:txbxContent>
                    <w:p w:rsidR="00113395" w:rsidRDefault="00113395" w:rsidP="0011339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1AC6BC" wp14:editId="5546D7F7">
                <wp:simplePos x="0" y="0"/>
                <wp:positionH relativeFrom="column">
                  <wp:posOffset>3038474</wp:posOffset>
                </wp:positionH>
                <wp:positionV relativeFrom="paragraph">
                  <wp:posOffset>3438525</wp:posOffset>
                </wp:positionV>
                <wp:extent cx="771525" cy="2333625"/>
                <wp:effectExtent l="38100" t="76200" r="771525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2333625"/>
                        </a:xfrm>
                        <a:prstGeom prst="bentConnector3">
                          <a:avLst>
                            <a:gd name="adj1" fmla="val -95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BBB0" id="Elbow Connector 35" o:spid="_x0000_s1026" type="#_x0000_t34" style="position:absolute;margin-left:239.25pt;margin-top:270.75pt;width:60.75pt;height:183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" adj="-20674" strokecolor="#5b9bd5 [3204]" strokeweight=".5pt">
                <v:stroke endarrow="block"/>
              </v:shap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D7FC05" wp14:editId="0DEC04C4">
                <wp:simplePos x="0" y="0"/>
                <wp:positionH relativeFrom="margin">
                  <wp:align>center</wp:align>
                </wp:positionH>
                <wp:positionV relativeFrom="paragraph">
                  <wp:posOffset>6448425</wp:posOffset>
                </wp:positionV>
                <wp:extent cx="1343025" cy="438150"/>
                <wp:effectExtent l="0" t="0" r="28575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0C54" w:rsidRPr="00956CFC" w:rsidRDefault="000F0C54" w:rsidP="000F0C54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FC05" id="Flowchart: Terminator 32" o:spid="_x0000_s1034" type="#_x0000_t116" style="position:absolute;margin-left:0;margin-top:507.75pt;width:105.75pt;height:34.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" fillcolor="window" strokecolor="#f79646" strokeweight="2pt">
                <v:textbox>
                  <w:txbxContent>
                    <w:p w:rsidR="000F0C54" w:rsidRPr="00956CFC" w:rsidRDefault="000F0C54" w:rsidP="000F0C54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F887A" wp14:editId="61A38FC7">
                <wp:simplePos x="0" y="0"/>
                <wp:positionH relativeFrom="margin">
                  <wp:align>center</wp:align>
                </wp:positionH>
                <wp:positionV relativeFrom="paragraph">
                  <wp:posOffset>5114925</wp:posOffset>
                </wp:positionV>
                <wp:extent cx="1838325" cy="1257300"/>
                <wp:effectExtent l="19050" t="19050" r="4762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C54" w:rsidRDefault="000F0C54" w:rsidP="000F0C54">
                            <w:pPr>
                              <w:jc w:val="center"/>
                            </w:pPr>
                            <w:r>
                              <w:t>Enter in another Event?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887A" id="Flowchart: Decision 31" o:spid="_x0000_s1035" type="#_x0000_t110" style="position:absolute;margin-left:0;margin-top:402.75pt;width:144.75pt;height:99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" fillcolor="white [3201]" strokecolor="#70ad47 [3209]" strokeweight="1pt">
                <v:textbox>
                  <w:txbxContent>
                    <w:p w:rsidR="000F0C54" w:rsidRDefault="000F0C54" w:rsidP="000F0C54">
                      <w:pPr>
                        <w:jc w:val="center"/>
                      </w:pPr>
                      <w:r>
                        <w:t>Enter in another Event?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FAEDE" wp14:editId="6C7451DD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2152650" cy="38100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C54" w:rsidRDefault="000F0C54" w:rsidP="000F0C54">
                            <w:pPr>
                              <w:jc w:val="center"/>
                            </w:pPr>
                            <w:r>
                              <w:t>Enter Year of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FAE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36" type="#_x0000_t111" style="position:absolute;margin-left:0;margin-top:369.75pt;width:169.5pt;height:30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" fillcolor="white [3201]" strokecolor="#70ad47 [3209]" strokeweight="1pt">
                <v:textbox>
                  <w:txbxContent>
                    <w:p w:rsidR="000F0C54" w:rsidRDefault="000F0C54" w:rsidP="000F0C54">
                      <w:pPr>
                        <w:jc w:val="center"/>
                      </w:pPr>
                      <w:r>
                        <w:t>Enter Year of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5759C" wp14:editId="462DB1EC">
                <wp:simplePos x="0" y="0"/>
                <wp:positionH relativeFrom="margin">
                  <wp:posOffset>1952625</wp:posOffset>
                </wp:positionH>
                <wp:positionV relativeFrom="paragraph">
                  <wp:posOffset>4114800</wp:posOffset>
                </wp:positionV>
                <wp:extent cx="1809750" cy="47625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C54" w:rsidRDefault="000F0C54" w:rsidP="000F0C54">
                            <w:pPr>
                              <w:jc w:val="center"/>
                            </w:pPr>
                            <w:r>
                              <w:t>Enter Month of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759C" id="Flowchart: Data 29" o:spid="_x0000_s1037" type="#_x0000_t111" style="position:absolute;margin-left:153.75pt;margin-top:324pt;width:142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" fillcolor="white [3201]" strokecolor="#70ad47 [3209]" strokeweight="1pt">
                <v:textbox>
                  <w:txbxContent>
                    <w:p w:rsidR="000F0C54" w:rsidRDefault="000F0C54" w:rsidP="000F0C54">
                      <w:pPr>
                        <w:jc w:val="center"/>
                      </w:pPr>
                      <w:r>
                        <w:t>Enter Month of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0F72D0" wp14:editId="05B48BBA">
                <wp:simplePos x="0" y="0"/>
                <wp:positionH relativeFrom="margin">
                  <wp:posOffset>2990215</wp:posOffset>
                </wp:positionH>
                <wp:positionV relativeFrom="paragraph">
                  <wp:posOffset>3343275</wp:posOffset>
                </wp:positionV>
                <wp:extent cx="0" cy="2000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73ED2" id="Straight Connector 2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45pt,263.25pt" to="235.4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F0C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612334" wp14:editId="7B906A6A">
                <wp:simplePos x="0" y="0"/>
                <wp:positionH relativeFrom="margin">
                  <wp:posOffset>1952625</wp:posOffset>
                </wp:positionH>
                <wp:positionV relativeFrom="paragraph">
                  <wp:posOffset>3552825</wp:posOffset>
                </wp:positionV>
                <wp:extent cx="2038350" cy="438150"/>
                <wp:effectExtent l="19050" t="0" r="38100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C54" w:rsidRDefault="000F0C54" w:rsidP="000F0C54">
                            <w:pPr>
                              <w:jc w:val="center"/>
                            </w:pPr>
                            <w:r>
                              <w:t>Enter Day of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2334" id="Flowchart: Data 30" o:spid="_x0000_s1038" type="#_x0000_t111" style="position:absolute;margin-left:153.75pt;margin-top:279.75pt;width:160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" fillcolor="white [3201]" strokecolor="#70ad47 [3209]" strokeweight="1pt">
                <v:textbox>
                  <w:txbxContent>
                    <w:p w:rsidR="000F0C54" w:rsidRDefault="000F0C54" w:rsidP="000F0C54">
                      <w:pPr>
                        <w:jc w:val="center"/>
                      </w:pPr>
                      <w:r>
                        <w:t>Enter Day of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F4D54" wp14:editId="73569436">
                <wp:simplePos x="0" y="0"/>
                <wp:positionH relativeFrom="margin">
                  <wp:align>center</wp:align>
                </wp:positionH>
                <wp:positionV relativeFrom="paragraph">
                  <wp:posOffset>2867025</wp:posOffset>
                </wp:positionV>
                <wp:extent cx="1343025" cy="438150"/>
                <wp:effectExtent l="0" t="0" r="28575" b="190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C54" w:rsidRPr="00956CFC" w:rsidRDefault="000F0C54" w:rsidP="000F0C5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F4D54" id="Flowchart: Terminator 21" o:spid="_x0000_s1039" type="#_x0000_t116" style="position:absolute;margin-left:0;margin-top:225.75pt;width:105.75pt;height:34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" fillcolor="white [3201]" strokecolor="#70ad47 [3209]" strokeweight="1pt">
                <v:textbox>
                  <w:txbxContent>
                    <w:p w:rsidR="000F0C54" w:rsidRPr="00956CFC" w:rsidRDefault="000F0C54" w:rsidP="000F0C5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80CFD4" wp14:editId="77B1EDBA">
                <wp:simplePos x="0" y="0"/>
                <wp:positionH relativeFrom="column">
                  <wp:posOffset>5267325</wp:posOffset>
                </wp:positionH>
                <wp:positionV relativeFrom="paragraph">
                  <wp:posOffset>447675</wp:posOffset>
                </wp:positionV>
                <wp:extent cx="19050" cy="228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F7AA9" id="Straight Connector 2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35.25pt" to="416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9E01E" wp14:editId="3017E04D">
                <wp:simplePos x="0" y="0"/>
                <wp:positionH relativeFrom="margin">
                  <wp:posOffset>2962274</wp:posOffset>
                </wp:positionH>
                <wp:positionV relativeFrom="paragraph">
                  <wp:posOffset>438150</wp:posOffset>
                </wp:positionV>
                <wp:extent cx="19050" cy="2095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86C0E"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34.5pt" to="234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4B820" wp14:editId="1318686A">
                <wp:simplePos x="0" y="0"/>
                <wp:positionH relativeFrom="column">
                  <wp:posOffset>5181600</wp:posOffset>
                </wp:positionH>
                <wp:positionV relativeFrom="paragraph">
                  <wp:posOffset>1857375</wp:posOffset>
                </wp:positionV>
                <wp:extent cx="19050" cy="1333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DA43" id="Straight Connector 2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46.25pt" to="409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6A543F" wp14:editId="4C2EAF08">
                <wp:simplePos x="0" y="0"/>
                <wp:positionH relativeFrom="column">
                  <wp:posOffset>2914649</wp:posOffset>
                </wp:positionH>
                <wp:positionV relativeFrom="paragraph">
                  <wp:posOffset>1771650</wp:posOffset>
                </wp:positionV>
                <wp:extent cx="0" cy="1809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ECF50" id="Straight Connector 2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39.5pt" to="229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D9DF3" wp14:editId="5DA13729">
                <wp:simplePos x="0" y="0"/>
                <wp:positionH relativeFrom="margin">
                  <wp:align>right</wp:align>
                </wp:positionH>
                <wp:positionV relativeFrom="paragraph">
                  <wp:posOffset>1971675</wp:posOffset>
                </wp:positionV>
                <wp:extent cx="1343025" cy="438150"/>
                <wp:effectExtent l="0" t="0" r="2857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3D76" w:rsidRPr="00956CFC" w:rsidRDefault="00CB3D76" w:rsidP="00CB3D76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D9DF3" id="Flowchart: Terminator 14" o:spid="_x0000_s1040" type="#_x0000_t116" style="position:absolute;margin-left:54.55pt;margin-top:155.25pt;width:105.75pt;height:34.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" fillcolor="window" strokecolor="#f79646" strokeweight="2pt">
                <v:textbox>
                  <w:txbxContent>
                    <w:p w:rsidR="00CB3D76" w:rsidRPr="00956CFC" w:rsidRDefault="00CB3D76" w:rsidP="00CB3D76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E0F77" wp14:editId="58340D77">
                <wp:simplePos x="0" y="0"/>
                <wp:positionH relativeFrom="margin">
                  <wp:align>right</wp:align>
                </wp:positionH>
                <wp:positionV relativeFrom="paragraph">
                  <wp:posOffset>676275</wp:posOffset>
                </wp:positionV>
                <wp:extent cx="2076450" cy="11811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76" w:rsidRDefault="00CB3D76" w:rsidP="00CB3D76">
                            <w:pPr>
                              <w:jc w:val="center"/>
                            </w:pPr>
                            <w:r>
                              <w:t>User will be asked to enter input on their lives such as the mark they wish to 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0F77" id="Flowchart: Data 13" o:spid="_x0000_s1041" type="#_x0000_t111" style="position:absolute;margin-left:112.3pt;margin-top:53.25pt;width:163.5pt;height:93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" fillcolor="white [3201]" strokecolor="#70ad47 [3209]" strokeweight="1pt">
                <v:textbox>
                  <w:txbxContent>
                    <w:p w:rsidR="00CB3D76" w:rsidRDefault="00CB3D76" w:rsidP="00CB3D76">
                      <w:pPr>
                        <w:jc w:val="center"/>
                      </w:pPr>
                      <w:r>
                        <w:t>User will be asked to enter input on their lives such as the mark they wish to receive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561C6" wp14:editId="63B4D713">
                <wp:simplePos x="0" y="0"/>
                <wp:positionH relativeFrom="margin">
                  <wp:align>center</wp:align>
                </wp:positionH>
                <wp:positionV relativeFrom="paragraph">
                  <wp:posOffset>1952625</wp:posOffset>
                </wp:positionV>
                <wp:extent cx="1343025" cy="438150"/>
                <wp:effectExtent l="0" t="0" r="28575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7BD8" w:rsidRPr="00956CFC" w:rsidRDefault="00D77BD8" w:rsidP="00D77BD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561C6" id="Flowchart: Terminator 7" o:spid="_x0000_s1042" type="#_x0000_t116" style="position:absolute;margin-left:0;margin-top:153.75pt;width:105.75pt;height:34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" fillcolor="window" strokecolor="#f79646" strokeweight="2pt">
                <v:textbox>
                  <w:txbxContent>
                    <w:p w:rsidR="00D77BD8" w:rsidRPr="00956CFC" w:rsidRDefault="00D77BD8" w:rsidP="00D77BD8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BCE31" wp14:editId="791202EB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2009775" cy="110490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04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D8" w:rsidRDefault="00D77BD8" w:rsidP="00D77BD8">
                            <w:pPr>
                              <w:jc w:val="center"/>
                            </w:pPr>
                            <w:r>
                              <w:t>Basically will tell the user how the program what the program 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CE31" id="Flowchart: Data 6" o:spid="_x0000_s1043" type="#_x0000_t111" style="position:absolute;margin-left:0;margin-top:51pt;width:158.25pt;height:8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" fillcolor="white [3201]" strokecolor="#70ad47 [3209]" strokeweight="1pt">
                <v:textbox>
                  <w:txbxContent>
                    <w:p w:rsidR="00D77BD8" w:rsidRDefault="00D77BD8" w:rsidP="00D77BD8">
                      <w:pPr>
                        <w:jc w:val="center"/>
                      </w:pPr>
                      <w:r>
                        <w:t>Basically will tell the user how the program what the program does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6D866" wp14:editId="78A8919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43025" cy="438150"/>
                <wp:effectExtent l="0" t="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D8" w:rsidRPr="00956CFC" w:rsidRDefault="00D77BD8" w:rsidP="00D77BD8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6D866" id="Flowchart: Terminator 4" o:spid="_x0000_s1044" type="#_x0000_t116" style="position:absolute;margin-left:0;margin-top:0;width:105.75pt;height:34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" fillcolor="white [3201]" strokecolor="#70ad47 [3209]" strokeweight="1pt">
                <v:textbox>
                  <w:txbxContent>
                    <w:p w:rsidR="00D77BD8" w:rsidRPr="00956CFC" w:rsidRDefault="00D77BD8" w:rsidP="00D77BD8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6A4E6" wp14:editId="2C50F162">
                <wp:simplePos x="0" y="0"/>
                <wp:positionH relativeFrom="column">
                  <wp:posOffset>1343025</wp:posOffset>
                </wp:positionH>
                <wp:positionV relativeFrom="paragraph">
                  <wp:posOffset>3543300</wp:posOffset>
                </wp:positionV>
                <wp:extent cx="40005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54" w:rsidRDefault="000F0C54" w:rsidP="000F0C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6A4E6" id="Oval 20" o:spid="_x0000_s1045" style="position:absolute;margin-left:105.75pt;margin-top:279pt;width:31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F0C54" w:rsidRDefault="000F0C54" w:rsidP="000F0C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F0C54" w:rsidRPr="00D77BD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4910BF" wp14:editId="6614488D">
                <wp:simplePos x="0" y="0"/>
                <wp:positionH relativeFrom="margin">
                  <wp:align>left</wp:align>
                </wp:positionH>
                <wp:positionV relativeFrom="paragraph">
                  <wp:posOffset>3257550</wp:posOffset>
                </wp:positionV>
                <wp:extent cx="1257300" cy="885825"/>
                <wp:effectExtent l="0" t="0" r="19050" b="28575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C54" w:rsidRPr="00956CFC" w:rsidRDefault="000F0C54" w:rsidP="000F0C54">
                            <w:r>
                              <w:t xml:space="preserve">User will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event information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10BF" id="Flowchart: Predefined Process 19" o:spid="_x0000_s1046" type="#_x0000_t112" style="position:absolute;margin-left:0;margin-top:256.5pt;width:99pt;height:69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" fillcolor="white [3201]" strokecolor="#70ad47 [3209]" strokeweight="1pt">
                <v:textbox>
                  <w:txbxContent>
                    <w:p w:rsidR="000F0C54" w:rsidRPr="00956CFC" w:rsidRDefault="000F0C54" w:rsidP="000F0C54">
                      <w:r>
                        <w:t xml:space="preserve">User will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event information</w:t>
                      </w:r>
                      <w: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D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F20184" wp14:editId="31310D08">
                <wp:simplePos x="0" y="0"/>
                <wp:positionH relativeFrom="rightMargin">
                  <wp:align>left</wp:align>
                </wp:positionH>
                <wp:positionV relativeFrom="paragraph">
                  <wp:posOffset>28575</wp:posOffset>
                </wp:positionV>
                <wp:extent cx="40005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76" w:rsidRDefault="00CB3D76" w:rsidP="00CB3D7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20184" id="Oval 18" o:spid="_x0000_s1047" style="position:absolute;margin-left:0;margin-top:2.25pt;width:31.5pt;height:28.5pt;z-index:2516879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B3D76" w:rsidRDefault="00CB3D76" w:rsidP="00CB3D7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3D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DAAEC" wp14:editId="0A22F05C">
                <wp:simplePos x="0" y="0"/>
                <wp:positionH relativeFrom="column">
                  <wp:posOffset>1885950</wp:posOffset>
                </wp:positionH>
                <wp:positionV relativeFrom="paragraph">
                  <wp:posOffset>28575</wp:posOffset>
                </wp:positionV>
                <wp:extent cx="400050" cy="361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76" w:rsidRDefault="00CB3D76" w:rsidP="00CB3D7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DAAEC" id="Oval 17" o:spid="_x0000_s1048" style="position:absolute;margin-left:148.5pt;margin-top:2.25pt;width:31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B3D76" w:rsidRDefault="00CB3D76" w:rsidP="00CB3D7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B3D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BBDFA" wp14:editId="356427BE">
                <wp:simplePos x="0" y="0"/>
                <wp:positionH relativeFrom="column">
                  <wp:posOffset>1333500</wp:posOffset>
                </wp:positionH>
                <wp:positionV relativeFrom="paragraph">
                  <wp:posOffset>2257425</wp:posOffset>
                </wp:positionV>
                <wp:extent cx="400050" cy="3619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76" w:rsidRDefault="00CB3D76" w:rsidP="00CB3D7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BBDFA" id="Oval 16" o:spid="_x0000_s1049" style="position:absolute;margin-left:105pt;margin-top:177.75pt;width:31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B3D76" w:rsidRDefault="00CB3D76" w:rsidP="00CB3D7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B3D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556AAE" wp14:editId="0DEA7A11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1143000</wp:posOffset>
                </wp:positionV>
                <wp:extent cx="400050" cy="361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76" w:rsidRDefault="00CB3D76" w:rsidP="00CB3D7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56AAE" id="Oval 15" o:spid="_x0000_s1050" style="position:absolute;margin-left:106.5pt;margin-top:90pt;width:31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B3D76" w:rsidRDefault="00CB3D76" w:rsidP="00CB3D7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B3D76" w:rsidRPr="00D77BD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9A461" wp14:editId="4504250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43025" cy="438150"/>
                <wp:effectExtent l="0" t="0" r="28575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76" w:rsidRPr="00956CFC" w:rsidRDefault="00CB3D76" w:rsidP="00CB3D76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9A461" id="Flowchart: Terminator 12" o:spid="_x0000_s1051" type="#_x0000_t116" style="position:absolute;margin-left:54.55pt;margin-top:0;width:105.75pt;height:34.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" fillcolor="white [3201]" strokecolor="#70ad47 [3209]" strokeweight="1pt">
                <v:textbox>
                  <w:txbxContent>
                    <w:p w:rsidR="00CB3D76" w:rsidRPr="00956CFC" w:rsidRDefault="00CB3D76" w:rsidP="00CB3D76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3D76" w:rsidRPr="00D77BD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258BE" wp14:editId="66932C24">
                <wp:simplePos x="0" y="0"/>
                <wp:positionH relativeFrom="column">
                  <wp:posOffset>666749</wp:posOffset>
                </wp:positionH>
                <wp:positionV relativeFrom="paragraph">
                  <wp:posOffset>1619250</wp:posOffset>
                </wp:positionV>
                <wp:extent cx="19050" cy="3714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9385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27.5pt" to="54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B3D76" w:rsidRPr="00D77BD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146FB" wp14:editId="2CDCE639">
                <wp:simplePos x="0" y="0"/>
                <wp:positionH relativeFrom="column">
                  <wp:posOffset>85725</wp:posOffset>
                </wp:positionH>
                <wp:positionV relativeFrom="paragraph">
                  <wp:posOffset>1961515</wp:posOffset>
                </wp:positionV>
                <wp:extent cx="1257300" cy="885825"/>
                <wp:effectExtent l="0" t="0" r="19050" b="28575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D8" w:rsidRPr="00956CFC" w:rsidRDefault="00CB3D76" w:rsidP="00D77BD8">
                            <w:r>
                              <w:t xml:space="preserve">Asks the User to input their information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46FB" id="Flowchart: Predefined Process 5" o:spid="_x0000_s1052" type="#_x0000_t112" style="position:absolute;margin-left:6.75pt;margin-top:154.45pt;width:99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" fillcolor="white [3201]" strokecolor="#70ad47 [3209]" strokeweight="1pt">
                <v:textbox>
                  <w:txbxContent>
                    <w:p w:rsidR="00D77BD8" w:rsidRPr="00956CFC" w:rsidRDefault="00CB3D76" w:rsidP="00D77BD8">
                      <w:r>
                        <w:t xml:space="preserve">Asks the User to input their information   </w:t>
                      </w:r>
                    </w:p>
                  </w:txbxContent>
                </v:textbox>
              </v:shape>
            </w:pict>
          </mc:Fallback>
        </mc:AlternateContent>
      </w:r>
      <w:r w:rsidR="00D77BD8" w:rsidRPr="00D77BD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36216" wp14:editId="6686DFC0">
                <wp:simplePos x="0" y="0"/>
                <wp:positionH relativeFrom="column">
                  <wp:posOffset>76200</wp:posOffset>
                </wp:positionH>
                <wp:positionV relativeFrom="paragraph">
                  <wp:posOffset>1009650</wp:posOffset>
                </wp:positionV>
                <wp:extent cx="1238250" cy="612140"/>
                <wp:effectExtent l="0" t="0" r="19050" b="1651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D8" w:rsidRPr="00956CFC" w:rsidRDefault="00D77BD8" w:rsidP="00D77BD8">
                            <w:pPr>
                              <w:jc w:val="center"/>
                            </w:pPr>
                            <w:r>
                              <w:t>Program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36216" id="Flowchart: Predefined Process 2" o:spid="_x0000_s1053" type="#_x0000_t112" style="position:absolute;margin-left:6pt;margin-top:79.5pt;width:97.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" fillcolor="white [3201]" strokecolor="#70ad47 [3209]" strokeweight="1pt">
                <v:textbox>
                  <w:txbxContent>
                    <w:p w:rsidR="00D77BD8" w:rsidRPr="00956CFC" w:rsidRDefault="00D77BD8" w:rsidP="00D77BD8">
                      <w:pPr>
                        <w:jc w:val="center"/>
                      </w:pPr>
                      <w:r>
                        <w:t>Program Instructions</w:t>
                      </w:r>
                    </w:p>
                  </w:txbxContent>
                </v:textbox>
              </v:shape>
            </w:pict>
          </mc:Fallback>
        </mc:AlternateContent>
      </w:r>
      <w:r w:rsidR="00D77BD8" w:rsidRPr="00D77BD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2A908" wp14:editId="1B5B8168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1343025" cy="4381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D8" w:rsidRPr="00956CFC" w:rsidRDefault="00D77BD8" w:rsidP="00D77BD8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2A908" id="Flowchart: Terminator 1" o:spid="_x0000_s1054" type="#_x0000_t116" style="position:absolute;margin-left:3.75pt;margin-top:0;width:105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" fillcolor="white [3201]" strokecolor="#70ad47 [3209]" strokeweight="1pt">
                <v:textbox>
                  <w:txbxContent>
                    <w:p w:rsidR="00D77BD8" w:rsidRPr="00956CFC" w:rsidRDefault="00D77BD8" w:rsidP="00D77BD8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7BD8" w:rsidRPr="00D77BD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82FE3" wp14:editId="6B91DB93">
                <wp:simplePos x="0" y="0"/>
                <wp:positionH relativeFrom="column">
                  <wp:posOffset>704850</wp:posOffset>
                </wp:positionH>
                <wp:positionV relativeFrom="paragraph">
                  <wp:posOffset>496570</wp:posOffset>
                </wp:positionV>
                <wp:extent cx="9525" cy="4953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4F357" id="Straight Connector 2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39.1pt" to="56.2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sectPr w:rsidR="00E571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395" w:rsidRDefault="00113395" w:rsidP="00113395">
      <w:pPr>
        <w:spacing w:after="0" w:line="240" w:lineRule="auto"/>
      </w:pPr>
      <w:r>
        <w:separator/>
      </w:r>
    </w:p>
  </w:endnote>
  <w:endnote w:type="continuationSeparator" w:id="0">
    <w:p w:rsidR="00113395" w:rsidRDefault="00113395" w:rsidP="0011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395" w:rsidRDefault="001133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395" w:rsidRDefault="001133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395" w:rsidRDefault="00113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395" w:rsidRDefault="00113395" w:rsidP="00113395">
      <w:pPr>
        <w:spacing w:after="0" w:line="240" w:lineRule="auto"/>
      </w:pPr>
      <w:r>
        <w:separator/>
      </w:r>
    </w:p>
  </w:footnote>
  <w:footnote w:type="continuationSeparator" w:id="0">
    <w:p w:rsidR="00113395" w:rsidRDefault="00113395" w:rsidP="0011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395" w:rsidRDefault="001133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395" w:rsidRDefault="00113395">
    <w:pPr>
      <w:pStyle w:val="Header"/>
    </w:pPr>
    <w:r>
      <w:t>Minhal Syed</w:t>
    </w:r>
  </w:p>
  <w:p w:rsidR="00113395" w:rsidRDefault="001133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395" w:rsidRDefault="00113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D8"/>
    <w:rsid w:val="00013E51"/>
    <w:rsid w:val="000F0C54"/>
    <w:rsid w:val="00113395"/>
    <w:rsid w:val="00B5314B"/>
    <w:rsid w:val="00CB3D76"/>
    <w:rsid w:val="00D77BD8"/>
    <w:rsid w:val="00F5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2EF76-46D3-4A48-840F-81A4BD96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95"/>
  </w:style>
  <w:style w:type="paragraph" w:styleId="Footer">
    <w:name w:val="footer"/>
    <w:basedOn w:val="Normal"/>
    <w:link w:val="FooterChar"/>
    <w:uiPriority w:val="99"/>
    <w:unhideWhenUsed/>
    <w:rsid w:val="0011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95"/>
  </w:style>
  <w:style w:type="paragraph" w:styleId="BalloonText">
    <w:name w:val="Balloon Text"/>
    <w:basedOn w:val="Normal"/>
    <w:link w:val="BalloonTextChar"/>
    <w:uiPriority w:val="99"/>
    <w:semiHidden/>
    <w:unhideWhenUsed/>
    <w:rsid w:val="00B53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01032967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92A4-0D82-4640-89B7-D933CB132196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FCD3B5D-8C89-499D-97F3-CB8E3B87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MINHAL SYED</dc:creator>
  <cp:keywords/>
  <dc:description/>
  <cp:lastModifiedBy>MINHAL SYED</cp:lastModifiedBy>
  <cp:revision>2</cp:revision>
  <cp:lastPrinted>2015-09-30T13:36:00Z</cp:lastPrinted>
  <dcterms:created xsi:type="dcterms:W3CDTF">2015-09-30T12:56:00Z</dcterms:created>
  <dcterms:modified xsi:type="dcterms:W3CDTF">2015-09-30T13:36:00Z</dcterms:modified>
</cp:coreProperties>
</file>