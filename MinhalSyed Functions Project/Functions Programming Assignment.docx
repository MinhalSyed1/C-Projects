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7F3" w:rsidRDefault="00D617F3" w:rsidP="00D617F3">
      <w:pPr>
        <w:jc w:val="center"/>
        <w:rPr>
          <w:rFonts w:ascii="Times New Roman" w:hAnsi="Times New Roman"/>
          <w:i/>
          <w:sz w:val="24"/>
        </w:rPr>
      </w:pPr>
      <w:r w:rsidRPr="00D617F3">
        <w:rPr>
          <w:rFonts w:ascii="Times New Roman" w:hAnsi="Times New Roman"/>
          <w:i/>
          <w:sz w:val="24"/>
        </w:rPr>
        <w:t>Functions Programming Assignment</w:t>
      </w:r>
    </w:p>
    <w:p w:rsidR="00D617F3" w:rsidRPr="00D617F3" w:rsidRDefault="00D617F3" w:rsidP="008E6AEA">
      <w:pPr>
        <w:spacing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My project will be a schedule planner. The program is for high school students as they are usually busy and can’t find time to study and do the things they enjoy on a daily basis. My program will take care of that problem by making the user enter what marks they want this year and will allocate a certain amount of time for them to study and get all of their work done while still giving them plenty of time to enjoy their favourite pass times. </w:t>
      </w:r>
      <w:r w:rsidR="008E6AEA">
        <w:rPr>
          <w:rFonts w:ascii="Times New Roman" w:hAnsi="Times New Roman"/>
          <w:sz w:val="24"/>
        </w:rPr>
        <w:tab/>
        <w:t>It will also take into consideration their extracurricular activities such as sports or clubs and factor that in to the equation.</w:t>
      </w:r>
      <w:bookmarkStart w:id="0" w:name="_GoBack"/>
      <w:bookmarkEnd w:id="0"/>
    </w:p>
    <w:sectPr w:rsidR="00D617F3" w:rsidRPr="00D617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7F3" w:rsidRDefault="00D617F3" w:rsidP="00D617F3">
      <w:pPr>
        <w:spacing w:after="0" w:line="240" w:lineRule="auto"/>
      </w:pPr>
      <w:r>
        <w:separator/>
      </w:r>
    </w:p>
  </w:endnote>
  <w:endnote w:type="continuationSeparator" w:id="0">
    <w:p w:rsidR="00D617F3" w:rsidRDefault="00D617F3" w:rsidP="00D61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7F3" w:rsidRDefault="00D617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7F3" w:rsidRDefault="00D617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7F3" w:rsidRDefault="00D61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7F3" w:rsidRDefault="00D617F3" w:rsidP="00D617F3">
      <w:pPr>
        <w:spacing w:after="0" w:line="240" w:lineRule="auto"/>
      </w:pPr>
      <w:r>
        <w:separator/>
      </w:r>
    </w:p>
  </w:footnote>
  <w:footnote w:type="continuationSeparator" w:id="0">
    <w:p w:rsidR="00D617F3" w:rsidRDefault="00D617F3" w:rsidP="00D61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7F3" w:rsidRDefault="00D617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7F3" w:rsidRDefault="00D617F3">
    <w:pPr>
      <w:pStyle w:val="Head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Minhal Syed</w:t>
    </w:r>
  </w:p>
  <w:p w:rsidR="00D617F3" w:rsidRDefault="00D617F3">
    <w:pPr>
      <w:pStyle w:val="Head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ICS 4U1</w:t>
    </w:r>
  </w:p>
  <w:p w:rsidR="00D617F3" w:rsidRDefault="00D617F3">
    <w:pPr>
      <w:pStyle w:val="Head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Mr. Todd</w:t>
    </w:r>
  </w:p>
  <w:p w:rsidR="00D617F3" w:rsidRPr="00D617F3" w:rsidRDefault="00D617F3">
    <w:pPr>
      <w:pStyle w:val="Head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29/09/2015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7F3" w:rsidRDefault="00D617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F3"/>
    <w:rsid w:val="008E6AEA"/>
    <w:rsid w:val="00D6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C4EB-B74F-46DE-B153-05697267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F3"/>
  </w:style>
  <w:style w:type="paragraph" w:styleId="Footer">
    <w:name w:val="footer"/>
    <w:basedOn w:val="Normal"/>
    <w:link w:val="FooterChar"/>
    <w:uiPriority w:val="99"/>
    <w:unhideWhenUsed/>
    <w:rsid w:val="00D61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01032967.EDU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428D5B4F-3D1C-4DAC-970B-9084D40734B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MINHAL SYED</dc:creator>
  <cp:keywords/>
  <dc:description/>
  <cp:lastModifiedBy>MINHAL SYED</cp:lastModifiedBy>
  <cp:revision>1</cp:revision>
  <dcterms:created xsi:type="dcterms:W3CDTF">2015-09-29T13:41:00Z</dcterms:created>
  <dcterms:modified xsi:type="dcterms:W3CDTF">2015-09-29T14:03:00Z</dcterms:modified>
</cp:coreProperties>
</file>