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D8" w:rsidRDefault="0023331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AF6E14" wp14:editId="461EC85C">
                <wp:simplePos x="0" y="0"/>
                <wp:positionH relativeFrom="leftMargin">
                  <wp:posOffset>4667250</wp:posOffset>
                </wp:positionH>
                <wp:positionV relativeFrom="paragraph">
                  <wp:posOffset>85725</wp:posOffset>
                </wp:positionV>
                <wp:extent cx="333375" cy="34290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CD1" w:rsidRDefault="00233310" w:rsidP="003E3CD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F6E14" id="Oval 39" o:spid="_x0000_s1026" style="position:absolute;margin-left:367.5pt;margin-top:6.75pt;width:26.25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E3CD1" w:rsidRDefault="00233310" w:rsidP="003E3CD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E3CD1" w:rsidRPr="00D77B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F95C1F" wp14:editId="6A4FDDE9">
                <wp:simplePos x="0" y="0"/>
                <wp:positionH relativeFrom="column">
                  <wp:posOffset>4200525</wp:posOffset>
                </wp:positionH>
                <wp:positionV relativeFrom="paragraph">
                  <wp:posOffset>-635</wp:posOffset>
                </wp:positionV>
                <wp:extent cx="1343025" cy="438150"/>
                <wp:effectExtent l="0" t="0" r="28575" b="19050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CD1" w:rsidRPr="00285729" w:rsidRDefault="00743716" w:rsidP="003E3CD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285729">
                              <w:rPr>
                                <w:sz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F95C1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4" o:spid="_x0000_s1027" type="#_x0000_t116" style="position:absolute;margin-left:330.75pt;margin-top:-.05pt;width:105.75pt;height:3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" fillcolor="white [3201]" strokecolor="#70ad47 [3209]" strokeweight="1pt">
                <v:textbox>
                  <w:txbxContent>
                    <w:p w:rsidR="003E3CD1" w:rsidRPr="00285729" w:rsidRDefault="00743716" w:rsidP="003E3CD1">
                      <w:pPr>
                        <w:jc w:val="center"/>
                        <w:rPr>
                          <w:sz w:val="22"/>
                        </w:rPr>
                      </w:pPr>
                      <w:r w:rsidRPr="00285729">
                        <w:rPr>
                          <w:sz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432D8" w:rsidRPr="00A1567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012CE2" wp14:editId="69238987">
                <wp:simplePos x="0" y="0"/>
                <wp:positionH relativeFrom="margin">
                  <wp:posOffset>95250</wp:posOffset>
                </wp:positionH>
                <wp:positionV relativeFrom="paragraph">
                  <wp:posOffset>3590925</wp:posOffset>
                </wp:positionV>
                <wp:extent cx="1238250" cy="800100"/>
                <wp:effectExtent l="0" t="0" r="19050" b="19050"/>
                <wp:wrapNone/>
                <wp:docPr id="9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00100"/>
                        </a:xfrm>
                        <a:prstGeom prst="flowChartPredefined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67A" w:rsidRPr="00285729" w:rsidRDefault="009D1386" w:rsidP="00285729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 w:rsidRPr="00285729">
                              <w:rPr>
                                <w:sz w:val="22"/>
                              </w:rPr>
                              <w:t>Throttle Position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2CE2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9" o:spid="_x0000_s1028" type="#_x0000_t112" style="position:absolute;margin-left:7.5pt;margin-top:282.75pt;width:97.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" fillcolor="white [3201]" strokecolor="#70ad47 [3209]" strokeweight="1pt">
                <v:textbox>
                  <w:txbxContent>
                    <w:p w:rsidR="00A1567A" w:rsidRPr="00285729" w:rsidRDefault="009D1386" w:rsidP="00285729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 w:rsidRPr="00285729">
                        <w:rPr>
                          <w:sz w:val="22"/>
                        </w:rPr>
                        <w:t>Throttle Position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2FAC" w:rsidRPr="00A1567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FFF6D" wp14:editId="64D6A3FB">
                <wp:simplePos x="0" y="0"/>
                <wp:positionH relativeFrom="column">
                  <wp:posOffset>95250</wp:posOffset>
                </wp:positionH>
                <wp:positionV relativeFrom="paragraph">
                  <wp:posOffset>1590040</wp:posOffset>
                </wp:positionV>
                <wp:extent cx="1257300" cy="885825"/>
                <wp:effectExtent l="0" t="0" r="19050" b="28575"/>
                <wp:wrapNone/>
                <wp:docPr id="6" name="Flowchart: Predefined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858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67A" w:rsidRPr="00285729" w:rsidRDefault="00A1567A" w:rsidP="00A1567A">
                            <w:pPr>
                              <w:rPr>
                                <w:sz w:val="22"/>
                              </w:rPr>
                            </w:pPr>
                            <w:r w:rsidRPr="00285729">
                              <w:rPr>
                                <w:sz w:val="22"/>
                              </w:rPr>
                              <w:t xml:space="preserve">Scans speed from text file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FF6D" id="Flowchart: Predefined Process 6" o:spid="_x0000_s1029" type="#_x0000_t112" style="position:absolute;margin-left:7.5pt;margin-top:125.2pt;width:99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" fillcolor="white [3201]" strokecolor="#70ad47 [3209]" strokeweight="1pt">
                <v:textbox>
                  <w:txbxContent>
                    <w:p w:rsidR="00A1567A" w:rsidRPr="00285729" w:rsidRDefault="00A1567A" w:rsidP="00A1567A">
                      <w:pPr>
                        <w:rPr>
                          <w:sz w:val="22"/>
                        </w:rPr>
                      </w:pPr>
                      <w:r w:rsidRPr="00285729">
                        <w:rPr>
                          <w:sz w:val="22"/>
                        </w:rPr>
                        <w:t xml:space="preserve">Scans speed from text file    </w:t>
                      </w:r>
                    </w:p>
                  </w:txbxContent>
                </v:textbox>
              </v:shape>
            </w:pict>
          </mc:Fallback>
        </mc:AlternateContent>
      </w:r>
      <w:r w:rsidR="00A1567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DB48B" wp14:editId="3AE4029A">
                <wp:simplePos x="0" y="0"/>
                <wp:positionH relativeFrom="column">
                  <wp:posOffset>711834</wp:posOffset>
                </wp:positionH>
                <wp:positionV relativeFrom="paragraph">
                  <wp:posOffset>438149</wp:posOffset>
                </wp:positionV>
                <wp:extent cx="45719" cy="371475"/>
                <wp:effectExtent l="38100" t="0" r="6921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73D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6.05pt;margin-top:34.5pt;width:3.6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A1567A" w:rsidRPr="00A1567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49A12" wp14:editId="5AD7935B">
                <wp:simplePos x="0" y="0"/>
                <wp:positionH relativeFrom="column">
                  <wp:posOffset>123825</wp:posOffset>
                </wp:positionH>
                <wp:positionV relativeFrom="paragraph">
                  <wp:posOffset>809625</wp:posOffset>
                </wp:positionV>
                <wp:extent cx="1238250" cy="612140"/>
                <wp:effectExtent l="0" t="0" r="19050" b="16510"/>
                <wp:wrapNone/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21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67A" w:rsidRPr="00285729" w:rsidRDefault="00A1567A" w:rsidP="00A1567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285729">
                              <w:rPr>
                                <w:sz w:val="22"/>
                              </w:rPr>
                              <w:t>Program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49A12" id="Flowchart: Predefined Process 4" o:spid="_x0000_s1030" type="#_x0000_t112" style="position:absolute;margin-left:9.75pt;margin-top:63.75pt;width:97.5pt;height:4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" fillcolor="white [3201]" strokecolor="#70ad47 [3209]" strokeweight="1pt">
                <v:textbox>
                  <w:txbxContent>
                    <w:p w:rsidR="00A1567A" w:rsidRPr="00285729" w:rsidRDefault="00A1567A" w:rsidP="00A1567A">
                      <w:pPr>
                        <w:jc w:val="center"/>
                        <w:rPr>
                          <w:sz w:val="22"/>
                        </w:rPr>
                      </w:pPr>
                      <w:r w:rsidRPr="00285729">
                        <w:rPr>
                          <w:sz w:val="22"/>
                        </w:rPr>
                        <w:t>Program Instructions</w:t>
                      </w:r>
                    </w:p>
                  </w:txbxContent>
                </v:textbox>
              </v:shape>
            </w:pict>
          </mc:Fallback>
        </mc:AlternateContent>
      </w:r>
      <w:r w:rsidR="00A1567A" w:rsidRPr="00D77B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CFCB4" wp14:editId="0DB735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43025" cy="43815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67A" w:rsidRPr="00285729" w:rsidRDefault="00285729" w:rsidP="00A1567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285729">
                              <w:rPr>
                                <w:sz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CFCB4" id="Flowchart: Terminator 1" o:spid="_x0000_s1031" type="#_x0000_t116" style="position:absolute;margin-left:0;margin-top:0;width:105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" fillcolor="white [3201]" strokecolor="#70ad47 [3209]" strokeweight="1pt">
                <v:textbox>
                  <w:txbxContent>
                    <w:p w:rsidR="00A1567A" w:rsidRPr="00285729" w:rsidRDefault="00285729" w:rsidP="00A1567A">
                      <w:pPr>
                        <w:jc w:val="center"/>
                        <w:rPr>
                          <w:sz w:val="22"/>
                        </w:rPr>
                      </w:pPr>
                      <w:r w:rsidRPr="00285729">
                        <w:rPr>
                          <w:sz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5432D8" w:rsidRPr="005432D8" w:rsidRDefault="003E3CD1" w:rsidP="005432D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8E4EA2" wp14:editId="056B4864">
                <wp:simplePos x="0" y="0"/>
                <wp:positionH relativeFrom="margin">
                  <wp:posOffset>4629150</wp:posOffset>
                </wp:positionH>
                <wp:positionV relativeFrom="paragraph">
                  <wp:posOffset>209551</wp:posOffset>
                </wp:positionV>
                <wp:extent cx="200025" cy="152400"/>
                <wp:effectExtent l="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A2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64.5pt;margin-top:16.5pt;width:15.75pt;height:1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7l2QEAAAYEAAAOAAAAZHJzL2Uyb0RvYy54bWysU9uO0zAQfUfiHyy/06SFRa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432D8" w:rsidRPr="005432D8" w:rsidRDefault="00233310" w:rsidP="005432D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5FC6E6" wp14:editId="4D5E3BF2">
                <wp:simplePos x="0" y="0"/>
                <wp:positionH relativeFrom="margin">
                  <wp:posOffset>3952875</wp:posOffset>
                </wp:positionH>
                <wp:positionV relativeFrom="paragraph">
                  <wp:posOffset>94615</wp:posOffset>
                </wp:positionV>
                <wp:extent cx="1647825" cy="828675"/>
                <wp:effectExtent l="19050" t="0" r="47625" b="28575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28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CD1" w:rsidRPr="00285729" w:rsidRDefault="003E3CD1" w:rsidP="003E3CD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285729">
                              <w:rPr>
                                <w:sz w:val="22"/>
                              </w:rPr>
                              <w:t>Scans Speed from text file and inputs to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FC6E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32" type="#_x0000_t111" style="position:absolute;margin-left:311.25pt;margin-top:7.45pt;width:129.75pt;height:65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" fillcolor="white [3201]" strokecolor="#70ad47 [3209]" strokeweight="1pt">
                <v:textbox>
                  <w:txbxContent>
                    <w:p w:rsidR="003E3CD1" w:rsidRPr="00285729" w:rsidRDefault="003E3CD1" w:rsidP="003E3CD1">
                      <w:pPr>
                        <w:jc w:val="center"/>
                        <w:rPr>
                          <w:sz w:val="22"/>
                        </w:rPr>
                      </w:pPr>
                      <w:r w:rsidRPr="00285729">
                        <w:rPr>
                          <w:sz w:val="22"/>
                        </w:rPr>
                        <w:t>Scans Speed from text file and inputs to the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32D8" w:rsidRPr="005432D8" w:rsidRDefault="005432D8" w:rsidP="005432D8"/>
    <w:p w:rsidR="005432D8" w:rsidRPr="005432D8" w:rsidRDefault="005432D8" w:rsidP="005432D8"/>
    <w:p w:rsidR="005432D8" w:rsidRPr="005432D8" w:rsidRDefault="00233310" w:rsidP="005432D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C97C8C" wp14:editId="2DBBDEC0">
                <wp:simplePos x="0" y="0"/>
                <wp:positionH relativeFrom="margin">
                  <wp:posOffset>4381500</wp:posOffset>
                </wp:positionH>
                <wp:positionV relativeFrom="paragraph">
                  <wp:posOffset>48260</wp:posOffset>
                </wp:positionV>
                <wp:extent cx="438150" cy="161925"/>
                <wp:effectExtent l="0" t="0" r="7620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B106B" id="Straight Arrow Connector 37" o:spid="_x0000_s1026" type="#_x0000_t32" style="position:absolute;margin-left:345pt;margin-top:3.8pt;width:34.5pt;height:1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77B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5D4810" wp14:editId="64A25F42">
                <wp:simplePos x="0" y="0"/>
                <wp:positionH relativeFrom="margin">
                  <wp:posOffset>4095750</wp:posOffset>
                </wp:positionH>
                <wp:positionV relativeFrom="paragraph">
                  <wp:posOffset>218440</wp:posOffset>
                </wp:positionV>
                <wp:extent cx="1343025" cy="438150"/>
                <wp:effectExtent l="0" t="0" r="28575" b="19050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E3CD1" w:rsidRPr="00956CFC" w:rsidRDefault="003E3CD1" w:rsidP="003E3CD1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D4810" id="Flowchart: Terminator 38" o:spid="_x0000_s1033" type="#_x0000_t116" style="position:absolute;margin-left:322.5pt;margin-top:17.2pt;width:105.75pt;height:34.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" fillcolor="window" strokecolor="#f79646" strokeweight="2pt">
                <v:textbox>
                  <w:txbxContent>
                    <w:p w:rsidR="003E3CD1" w:rsidRPr="00956CFC" w:rsidRDefault="003E3CD1" w:rsidP="003E3CD1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38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2D51D3" wp14:editId="19A8E63E">
                <wp:simplePos x="0" y="0"/>
                <wp:positionH relativeFrom="leftMargin">
                  <wp:align>right</wp:align>
                </wp:positionH>
                <wp:positionV relativeFrom="paragraph">
                  <wp:posOffset>380365</wp:posOffset>
                </wp:positionV>
                <wp:extent cx="495300" cy="4572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386" w:rsidRDefault="00233310" w:rsidP="009D1386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9D1386">
                              <w:tab/>
                            </w:r>
                            <w:r w:rsidR="009D1386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2D51D3" id="Oval 8" o:spid="_x0000_s1034" style="position:absolute;margin-left:-12.2pt;margin-top:29.95pt;width:39pt;height:36pt;z-index:25167462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" fillcolor="white [3201]" strokecolor="#70ad47 [3209]" strokeweight="1pt">
                <v:stroke joinstyle="miter"/>
                <v:textbox>
                  <w:txbxContent>
                    <w:p w:rsidR="009D1386" w:rsidRDefault="00233310" w:rsidP="009D1386">
                      <w:pPr>
                        <w:jc w:val="center"/>
                      </w:pPr>
                      <w:r>
                        <w:t>1</w:t>
                      </w:r>
                      <w:r w:rsidR="009D1386">
                        <w:tab/>
                      </w:r>
                      <w:r w:rsidR="009D1386">
                        <w:tab/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432D8" w:rsidRPr="005432D8" w:rsidRDefault="005432D8" w:rsidP="005432D8"/>
    <w:p w:rsidR="005432D8" w:rsidRPr="005432D8" w:rsidRDefault="005432D8" w:rsidP="005432D8"/>
    <w:p w:rsidR="005432D8" w:rsidRPr="005432D8" w:rsidRDefault="00233310" w:rsidP="005432D8">
      <w:r w:rsidRPr="00D77B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9EA0A7" wp14:editId="4C860E5E">
                <wp:simplePos x="0" y="0"/>
                <wp:positionH relativeFrom="margin">
                  <wp:posOffset>4133850</wp:posOffset>
                </wp:positionH>
                <wp:positionV relativeFrom="paragraph">
                  <wp:posOffset>7620</wp:posOffset>
                </wp:positionV>
                <wp:extent cx="1343025" cy="438150"/>
                <wp:effectExtent l="0" t="0" r="28575" b="19050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CD1" w:rsidRPr="00956CFC" w:rsidRDefault="00743716" w:rsidP="003E3CD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EA0A7" id="Flowchart: Terminator 41" o:spid="_x0000_s1035" type="#_x0000_t116" style="position:absolute;margin-left:325.5pt;margin-top:.6pt;width:105.75pt;height:34.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" fillcolor="white [3201]" strokecolor="#70ad47 [3209]" strokeweight="1pt">
                <v:textbox>
                  <w:txbxContent>
                    <w:p w:rsidR="003E3CD1" w:rsidRPr="00956CFC" w:rsidRDefault="00743716" w:rsidP="003E3CD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E214F9" wp14:editId="754B72B7">
                <wp:simplePos x="0" y="0"/>
                <wp:positionH relativeFrom="leftMargin">
                  <wp:posOffset>4581525</wp:posOffset>
                </wp:positionH>
                <wp:positionV relativeFrom="paragraph">
                  <wp:posOffset>10160</wp:posOffset>
                </wp:positionV>
                <wp:extent cx="342900" cy="33337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CD1" w:rsidRDefault="00233310" w:rsidP="003E3CD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214F9" id="Oval 40" o:spid="_x0000_s1036" style="position:absolute;margin-left:360.75pt;margin-top:.8pt;width:27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3E3CD1" w:rsidRDefault="00233310" w:rsidP="003E3CD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138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7CC3A6" wp14:editId="4F6AAA2B">
                <wp:simplePos x="0" y="0"/>
                <wp:positionH relativeFrom="margin">
                  <wp:posOffset>742950</wp:posOffset>
                </wp:positionH>
                <wp:positionV relativeFrom="paragraph">
                  <wp:posOffset>162560</wp:posOffset>
                </wp:positionV>
                <wp:extent cx="76200" cy="180975"/>
                <wp:effectExtent l="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64EC" id="Straight Arrow Connector 21" o:spid="_x0000_s1026" type="#_x0000_t32" style="position:absolute;margin-left:58.5pt;margin-top:12.8pt;width:6pt;height:14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432D8" w:rsidRPr="005432D8" w:rsidRDefault="00233310" w:rsidP="005432D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B55935" wp14:editId="552C3ED0">
                <wp:simplePos x="0" y="0"/>
                <wp:positionH relativeFrom="margin">
                  <wp:posOffset>4610100</wp:posOffset>
                </wp:positionH>
                <wp:positionV relativeFrom="paragraph">
                  <wp:posOffset>163196</wp:posOffset>
                </wp:positionV>
                <wp:extent cx="123825" cy="114300"/>
                <wp:effectExtent l="0" t="0" r="6667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D206B" id="Straight Arrow Connector 43" o:spid="_x0000_s1026" type="#_x0000_t32" style="position:absolute;margin-left:363pt;margin-top:12.85pt;width:9.75pt;height:9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D138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729572" wp14:editId="4FDBEEC2">
                <wp:simplePos x="0" y="0"/>
                <wp:positionH relativeFrom="leftMargin">
                  <wp:align>right</wp:align>
                </wp:positionH>
                <wp:positionV relativeFrom="paragraph">
                  <wp:posOffset>153670</wp:posOffset>
                </wp:positionV>
                <wp:extent cx="495300" cy="4572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386" w:rsidRDefault="00233310" w:rsidP="009D138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29572" id="Oval 10" o:spid="_x0000_s1037" style="position:absolute;margin-left:-12.2pt;margin-top:12.1pt;width:39pt;height:36pt;z-index:25167667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" fillcolor="white [3201]" strokecolor="#70ad47 [3209]" strokeweight="1pt">
                <v:stroke joinstyle="miter"/>
                <v:textbox>
                  <w:txbxContent>
                    <w:p w:rsidR="009D1386" w:rsidRDefault="00233310" w:rsidP="009D138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32D8" w:rsidRPr="00A1567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37918" wp14:editId="5A2967C8">
                <wp:simplePos x="0" y="0"/>
                <wp:positionH relativeFrom="margin">
                  <wp:posOffset>114300</wp:posOffset>
                </wp:positionH>
                <wp:positionV relativeFrom="paragraph">
                  <wp:posOffset>29845</wp:posOffset>
                </wp:positionV>
                <wp:extent cx="1333500" cy="885825"/>
                <wp:effectExtent l="0" t="0" r="19050" b="28575"/>
                <wp:wrapNone/>
                <wp:docPr id="19" name="Flowchart: Predefined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858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2D8" w:rsidRPr="00285729" w:rsidRDefault="005432D8" w:rsidP="00A1567A">
                            <w:pPr>
                              <w:rPr>
                                <w:sz w:val="22"/>
                              </w:rPr>
                            </w:pPr>
                            <w:r w:rsidRPr="00285729">
                              <w:rPr>
                                <w:sz w:val="22"/>
                              </w:rPr>
                              <w:t>ChangeSpeed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7918" id="Flowchart: Predefined Process 19" o:spid="_x0000_s1038" type="#_x0000_t112" style="position:absolute;margin-left:9pt;margin-top:2.35pt;width:105pt;height:69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" fillcolor="white [3201]" strokecolor="#70ad47 [3209]" strokeweight="1pt">
                <v:textbox>
                  <w:txbxContent>
                    <w:p w:rsidR="005432D8" w:rsidRPr="00285729" w:rsidRDefault="005432D8" w:rsidP="00A1567A">
                      <w:pPr>
                        <w:rPr>
                          <w:sz w:val="22"/>
                        </w:rPr>
                      </w:pPr>
                      <w:r w:rsidRPr="00285729">
                        <w:rPr>
                          <w:sz w:val="22"/>
                        </w:rPr>
                        <w:t>ChangeSpeed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32D8" w:rsidRDefault="00233310" w:rsidP="005432D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E68A7D" wp14:editId="375BBCDF">
                <wp:simplePos x="0" y="0"/>
                <wp:positionH relativeFrom="column">
                  <wp:posOffset>4076700</wp:posOffset>
                </wp:positionH>
                <wp:positionV relativeFrom="paragraph">
                  <wp:posOffset>10795</wp:posOffset>
                </wp:positionV>
                <wp:extent cx="1514475" cy="2952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CD1" w:rsidRPr="00285729" w:rsidRDefault="003E3CD1" w:rsidP="003E3CD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285729">
                              <w:rPr>
                                <w:sz w:val="22"/>
                              </w:rPr>
                              <w:t>Speed2-Speed1</w:t>
                            </w:r>
                          </w:p>
                          <w:p w:rsidR="003E3CD1" w:rsidRDefault="003E3CD1" w:rsidP="003E3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68A7D" id="Rectangle 46" o:spid="_x0000_s1039" style="position:absolute;margin-left:321pt;margin-top:.85pt;width:119.25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" fillcolor="white [3201]" strokecolor="#70ad47 [3209]" strokeweight="1pt">
                <v:textbox>
                  <w:txbxContent>
                    <w:p w:rsidR="003E3CD1" w:rsidRPr="00285729" w:rsidRDefault="003E3CD1" w:rsidP="003E3CD1">
                      <w:pPr>
                        <w:jc w:val="center"/>
                        <w:rPr>
                          <w:sz w:val="22"/>
                        </w:rPr>
                      </w:pPr>
                      <w:r w:rsidRPr="00285729">
                        <w:rPr>
                          <w:sz w:val="22"/>
                        </w:rPr>
                        <w:t>Speed2-Speed1</w:t>
                      </w:r>
                    </w:p>
                    <w:p w:rsidR="003E3CD1" w:rsidRDefault="003E3CD1" w:rsidP="003E3C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C1E73" w:rsidRPr="005432D8" w:rsidRDefault="001A6F9F" w:rsidP="005432D8">
      <w:bookmarkStart w:id="0" w:name="_GoBack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D5CE30A" wp14:editId="5F7EC515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</wp:posOffset>
                </wp:positionV>
                <wp:extent cx="609600" cy="8734425"/>
                <wp:effectExtent l="38100" t="76200" r="361950" b="28575"/>
                <wp:wrapNone/>
                <wp:docPr id="213" name="Elb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8734425"/>
                        </a:xfrm>
                        <a:prstGeom prst="bentConnector3">
                          <a:avLst>
                            <a:gd name="adj1" fmla="val -562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E93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3" o:spid="_x0000_s1026" type="#_x0000_t34" style="position:absolute;margin-left:117pt;margin-top:7.3pt;width:48pt;height:687.75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" adj="-12150" strokecolor="#5b9bd5 [3204]" strokeweight=".5pt">
                <v:stroke endarrow="block"/>
              </v:shape>
            </w:pict>
          </mc:Fallback>
        </mc:AlternateContent>
      </w:r>
      <w:bookmarkEnd w:id="0"/>
      <w:r w:rsidR="00233310" w:rsidRPr="00D77B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8EAF3C" wp14:editId="41E5549B">
                <wp:simplePos x="0" y="0"/>
                <wp:positionH relativeFrom="margin">
                  <wp:posOffset>4162425</wp:posOffset>
                </wp:positionH>
                <wp:positionV relativeFrom="paragraph">
                  <wp:posOffset>103505</wp:posOffset>
                </wp:positionV>
                <wp:extent cx="1343025" cy="381000"/>
                <wp:effectExtent l="0" t="0" r="28575" b="19050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8100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E3CD1" w:rsidRPr="00956CFC" w:rsidRDefault="003E3CD1" w:rsidP="003E3CD1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AF3C" id="Flowchart: Terminator 45" o:spid="_x0000_s1040" type="#_x0000_t116" style="position:absolute;margin-left:327.75pt;margin-top:8.15pt;width:105.75pt;height:30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" fillcolor="window" strokecolor="#f79646" strokeweight="2pt">
                <v:textbox>
                  <w:txbxContent>
                    <w:p w:rsidR="003E3CD1" w:rsidRPr="00956CFC" w:rsidRDefault="003E3CD1" w:rsidP="003E3CD1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331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EBA6E9" wp14:editId="0C6F0201">
                <wp:simplePos x="0" y="0"/>
                <wp:positionH relativeFrom="margin">
                  <wp:posOffset>4581525</wp:posOffset>
                </wp:positionH>
                <wp:positionV relativeFrom="paragraph">
                  <wp:posOffset>20320</wp:posOffset>
                </wp:positionV>
                <wp:extent cx="133350" cy="85725"/>
                <wp:effectExtent l="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2D0F8" id="Straight Arrow Connector 47" o:spid="_x0000_s1026" type="#_x0000_t32" style="position:absolute;margin-left:360.75pt;margin-top:1.6pt;width:10.5pt;height:6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D138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AC8D2C" wp14:editId="0BB09C4A">
                <wp:simplePos x="0" y="0"/>
                <wp:positionH relativeFrom="margin">
                  <wp:posOffset>742949</wp:posOffset>
                </wp:positionH>
                <wp:positionV relativeFrom="paragraph">
                  <wp:posOffset>325120</wp:posOffset>
                </wp:positionV>
                <wp:extent cx="142875" cy="142875"/>
                <wp:effectExtent l="38100" t="0" r="285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6BC00" id="Straight Arrow Connector 22" o:spid="_x0000_s1026" type="#_x0000_t32" style="position:absolute;margin-left:58.5pt;margin-top:25.6pt;width:11.25pt;height:11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D138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88B6B" wp14:editId="72B934C0">
                <wp:simplePos x="0" y="0"/>
                <wp:positionH relativeFrom="leftMargin">
                  <wp:align>right</wp:align>
                </wp:positionH>
                <wp:positionV relativeFrom="paragraph">
                  <wp:posOffset>658495</wp:posOffset>
                </wp:positionV>
                <wp:extent cx="495300" cy="4572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386" w:rsidRDefault="00743716" w:rsidP="009D138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688B6B" id="Oval 11" o:spid="_x0000_s1041" style="position:absolute;margin-left:-12.2pt;margin-top:51.85pt;width:39pt;height:36pt;z-index:25167872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9D1386" w:rsidRDefault="00743716" w:rsidP="009D138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B155C" w:rsidRDefault="00DB155C">
      <w:r w:rsidRPr="00A1567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B43C09" wp14:editId="616FE748">
                <wp:simplePos x="0" y="0"/>
                <wp:positionH relativeFrom="margin">
                  <wp:posOffset>114300</wp:posOffset>
                </wp:positionH>
                <wp:positionV relativeFrom="paragraph">
                  <wp:posOffset>3792220</wp:posOffset>
                </wp:positionV>
                <wp:extent cx="1238250" cy="800100"/>
                <wp:effectExtent l="0" t="0" r="19050" b="19050"/>
                <wp:wrapNone/>
                <wp:docPr id="27" name="Flowchart: Predefined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00100"/>
                        </a:xfrm>
                        <a:prstGeom prst="flowChartPredefined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386" w:rsidRPr="00956CFC" w:rsidRDefault="00DB155C" w:rsidP="009D1386">
                            <w:pPr>
                              <w:jc w:val="center"/>
                            </w:pPr>
                            <w:r>
                              <w:t>Oxygen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43C09" id="Flowchart: Predefined Process 27" o:spid="_x0000_s1042" type="#_x0000_t112" style="position:absolute;margin-left:9pt;margin-top:298.6pt;width:97.5pt;height:6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" fillcolor="white [3201]" strokecolor="#70ad47 [3209]" strokeweight="1pt">
                <v:textbox>
                  <w:txbxContent>
                    <w:p w:rsidR="009D1386" w:rsidRPr="00956CFC" w:rsidRDefault="00DB155C" w:rsidP="009D1386">
                      <w:pPr>
                        <w:jc w:val="center"/>
                      </w:pPr>
                      <w:r>
                        <w:t>Oxygen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088FF9" wp14:editId="6C87FCA0">
                <wp:simplePos x="0" y="0"/>
                <wp:positionH relativeFrom="leftMargin">
                  <wp:align>right</wp:align>
                </wp:positionH>
                <wp:positionV relativeFrom="paragraph">
                  <wp:posOffset>3961765</wp:posOffset>
                </wp:positionV>
                <wp:extent cx="495300" cy="4572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55C" w:rsidRDefault="00743716" w:rsidP="00DB155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88FF9" id="Oval 28" o:spid="_x0000_s1043" style="position:absolute;margin-left:-12.2pt;margin-top:311.95pt;width:39pt;height:36pt;z-index:25170739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DB155C" w:rsidRDefault="00743716" w:rsidP="00DB155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F376AB" wp14:editId="121C515F">
                <wp:simplePos x="0" y="0"/>
                <wp:positionH relativeFrom="leftMargin">
                  <wp:align>right</wp:align>
                </wp:positionH>
                <wp:positionV relativeFrom="paragraph">
                  <wp:posOffset>3106420</wp:posOffset>
                </wp:positionV>
                <wp:extent cx="495300" cy="4572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55C" w:rsidRDefault="00743716" w:rsidP="00DB155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F376AB" id="Oval 29" o:spid="_x0000_s1044" style="position:absolute;margin-left:-12.2pt;margin-top:244.6pt;width:39pt;height:36pt;z-index:25170944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DB155C" w:rsidRDefault="00743716" w:rsidP="00DB155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6A556B" wp14:editId="015BD4A6">
                <wp:simplePos x="0" y="0"/>
                <wp:positionH relativeFrom="leftMargin">
                  <wp:align>right</wp:align>
                </wp:positionH>
                <wp:positionV relativeFrom="paragraph">
                  <wp:posOffset>2115820</wp:posOffset>
                </wp:positionV>
                <wp:extent cx="495300" cy="4572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55C" w:rsidRDefault="00743716" w:rsidP="00DB155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A556B" id="Oval 30" o:spid="_x0000_s1045" style="position:absolute;margin-left:-12.2pt;margin-top:166.6pt;width:39pt;height:36pt;z-index:25171148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DB155C" w:rsidRDefault="00743716" w:rsidP="00DB155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F99190" wp14:editId="13521011">
                <wp:simplePos x="0" y="0"/>
                <wp:positionH relativeFrom="leftMargin">
                  <wp:align>right</wp:align>
                </wp:positionH>
                <wp:positionV relativeFrom="paragraph">
                  <wp:posOffset>1249045</wp:posOffset>
                </wp:positionV>
                <wp:extent cx="495300" cy="4572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55C" w:rsidRDefault="00743716" w:rsidP="00DB155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F99190" id="Oval 31" o:spid="_x0000_s1046" style="position:absolute;margin-left:-12.2pt;margin-top:98.35pt;width:39pt;height:36pt;z-index:2517135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DB155C" w:rsidRDefault="00743716" w:rsidP="00DB155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1567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3F1772" wp14:editId="65733DE3">
                <wp:simplePos x="0" y="0"/>
                <wp:positionH relativeFrom="margin">
                  <wp:posOffset>104775</wp:posOffset>
                </wp:positionH>
                <wp:positionV relativeFrom="paragraph">
                  <wp:posOffset>2896870</wp:posOffset>
                </wp:positionV>
                <wp:extent cx="1238250" cy="800100"/>
                <wp:effectExtent l="0" t="0" r="19050" b="19050"/>
                <wp:wrapNone/>
                <wp:docPr id="26" name="Flowchart: Predefined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00100"/>
                        </a:xfrm>
                        <a:prstGeom prst="flowChartPredefined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55C" w:rsidRDefault="00DB155C">
                            <w:r>
                              <w:t>Crankshaft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1772" id="Flowchart: Predefined Process 26" o:spid="_x0000_s1047" type="#_x0000_t112" style="position:absolute;margin-left:8.25pt;margin-top:228.1pt;width:97.5pt;height:6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" fillcolor="white [3201]" strokecolor="#70ad47 [3209]" strokeweight="1pt">
                <v:textbox>
                  <w:txbxContent>
                    <w:p w:rsidR="00DB155C" w:rsidRDefault="00DB155C">
                      <w:r>
                        <w:t>Crankshaft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567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1A26A1" wp14:editId="334896F3">
                <wp:simplePos x="0" y="0"/>
                <wp:positionH relativeFrom="margin">
                  <wp:posOffset>114300</wp:posOffset>
                </wp:positionH>
                <wp:positionV relativeFrom="paragraph">
                  <wp:posOffset>1963420</wp:posOffset>
                </wp:positionV>
                <wp:extent cx="1238250" cy="800100"/>
                <wp:effectExtent l="0" t="0" r="19050" b="19050"/>
                <wp:wrapNone/>
                <wp:docPr id="24" name="Flowchart: Predefined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00100"/>
                        </a:xfrm>
                        <a:prstGeom prst="flowChartPredefined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386" w:rsidRPr="00956CFC" w:rsidRDefault="00DB155C" w:rsidP="00DB155C">
                            <w:pPr>
                              <w:spacing w:after="0"/>
                              <w:jc w:val="center"/>
                            </w:pPr>
                            <w:r>
                              <w:t>Vehicle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A26A1" id="Flowchart: Predefined Process 24" o:spid="_x0000_s1048" type="#_x0000_t112" style="position:absolute;margin-left:9pt;margin-top:154.6pt;width:97.5pt;height:6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" fillcolor="white [3201]" strokecolor="#70ad47 [3209]" strokeweight="1pt">
                <v:textbox>
                  <w:txbxContent>
                    <w:p w:rsidR="009D1386" w:rsidRPr="00956CFC" w:rsidRDefault="00DB155C" w:rsidP="00DB155C">
                      <w:pPr>
                        <w:spacing w:after="0"/>
                        <w:jc w:val="center"/>
                      </w:pPr>
                      <w:r>
                        <w:t>Vehicle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567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D3C56B" wp14:editId="114944E2">
                <wp:simplePos x="0" y="0"/>
                <wp:positionH relativeFrom="margin">
                  <wp:posOffset>104775</wp:posOffset>
                </wp:positionH>
                <wp:positionV relativeFrom="paragraph">
                  <wp:posOffset>1066165</wp:posOffset>
                </wp:positionV>
                <wp:extent cx="1238250" cy="800100"/>
                <wp:effectExtent l="0" t="0" r="19050" b="19050"/>
                <wp:wrapNone/>
                <wp:docPr id="23" name="Flowchart: Predefined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00100"/>
                        </a:xfrm>
                        <a:prstGeom prst="flowChartPredefined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386" w:rsidRPr="00285729" w:rsidRDefault="009D1386" w:rsidP="00285729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 w:rsidRPr="00285729">
                              <w:rPr>
                                <w:sz w:val="22"/>
                              </w:rPr>
                              <w:t>M.A.P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C56B" id="Flowchart: Predefined Process 23" o:spid="_x0000_s1049" type="#_x0000_t112" style="position:absolute;margin-left:8.25pt;margin-top:83.95pt;width:97.5pt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" fillcolor="white [3201]" strokecolor="#70ad47 [3209]" strokeweight="1pt">
                <v:textbox>
                  <w:txbxContent>
                    <w:p w:rsidR="009D1386" w:rsidRPr="00285729" w:rsidRDefault="009D1386" w:rsidP="00285729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 w:rsidRPr="00285729">
                        <w:rPr>
                          <w:sz w:val="22"/>
                        </w:rPr>
                        <w:t>M.A.P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155C" w:rsidRPr="00DB155C" w:rsidRDefault="00233310" w:rsidP="00DB155C">
      <w:r w:rsidRPr="00D77B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F12ED1" wp14:editId="5B9DDC25">
                <wp:simplePos x="0" y="0"/>
                <wp:positionH relativeFrom="margin">
                  <wp:posOffset>4200525</wp:posOffset>
                </wp:positionH>
                <wp:positionV relativeFrom="paragraph">
                  <wp:posOffset>170815</wp:posOffset>
                </wp:positionV>
                <wp:extent cx="1343025" cy="438150"/>
                <wp:effectExtent l="0" t="0" r="28575" b="19050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CD1" w:rsidRPr="00956CFC" w:rsidRDefault="00743716" w:rsidP="003E3CD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12ED1" id="Flowchart: Terminator 49" o:spid="_x0000_s1050" type="#_x0000_t116" style="position:absolute;margin-left:330.75pt;margin-top:13.45pt;width:105.75pt;height:34.5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" fillcolor="white [3201]" strokecolor="#70ad47 [3209]" strokeweight="1pt">
                <v:textbox>
                  <w:txbxContent>
                    <w:p w:rsidR="003E3CD1" w:rsidRPr="00956CFC" w:rsidRDefault="00743716" w:rsidP="003E3CD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135793" wp14:editId="4B137DF7">
                <wp:simplePos x="0" y="0"/>
                <wp:positionH relativeFrom="leftMargin">
                  <wp:posOffset>4648200</wp:posOffset>
                </wp:positionH>
                <wp:positionV relativeFrom="paragraph">
                  <wp:posOffset>8255</wp:posOffset>
                </wp:positionV>
                <wp:extent cx="342900" cy="33337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CD1" w:rsidRDefault="00743716" w:rsidP="003E3CD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35793" id="Oval 48" o:spid="_x0000_s1051" style="position:absolute;margin-left:366pt;margin-top:.65pt;width:27pt;height:26.25pt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3E3CD1" w:rsidRDefault="00743716" w:rsidP="003E3CD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B155C" w:rsidRPr="00DB155C" w:rsidRDefault="00DB155C" w:rsidP="00DB155C"/>
    <w:p w:rsidR="00DB155C" w:rsidRPr="00DB155C" w:rsidRDefault="00233310" w:rsidP="00DB155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A7C00D" wp14:editId="557F6D64">
                <wp:simplePos x="0" y="0"/>
                <wp:positionH relativeFrom="margin">
                  <wp:posOffset>3371850</wp:posOffset>
                </wp:positionH>
                <wp:positionV relativeFrom="paragraph">
                  <wp:posOffset>163830</wp:posOffset>
                </wp:positionV>
                <wp:extent cx="2952750" cy="10858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013" w:rsidRPr="00285729" w:rsidRDefault="002D0013" w:rsidP="002D0013">
                            <w:pPr>
                              <w:jc w:val="center"/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Angle Percentage=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</w:rPr>
                                      <m:t>Speed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</w:rPr>
                                      <m:t>220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×100</m:t>
                                </m:r>
                              </m:oMath>
                            </m:oMathPara>
                          </w:p>
                          <w:p w:rsidR="002D0013" w:rsidRPr="00285729" w:rsidRDefault="002D0013" w:rsidP="002D0013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Angle°=45-(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</w:rPr>
                                      <m:t>45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×Angle Percentage)</m:t>
                                </m:r>
                              </m:oMath>
                            </m:oMathPara>
                          </w:p>
                          <w:p w:rsidR="002D0013" w:rsidRDefault="002D0013" w:rsidP="002D00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7C00D" id="Rectangle 51" o:spid="_x0000_s1052" style="position:absolute;margin-left:265.5pt;margin-top:12.9pt;width:232.5pt;height:85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" fillcolor="white [3201]" strokecolor="#70ad47 [3209]" strokeweight="1pt">
                <v:textbox>
                  <w:txbxContent>
                    <w:p w:rsidR="002D0013" w:rsidRPr="00285729" w:rsidRDefault="002D0013" w:rsidP="002D0013">
                      <w:pPr>
                        <w:jc w:val="center"/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Angle Percentage=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</w:rPr>
                                <m:t>Speed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</w:rPr>
                                <m:t>220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×100</m:t>
                          </m:r>
                        </m:oMath>
                      </m:oMathPara>
                    </w:p>
                    <w:p w:rsidR="002D0013" w:rsidRPr="00285729" w:rsidRDefault="002D0013" w:rsidP="002D0013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Angle°=45-(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</w:rPr>
                                <m:t>45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×Angle Percentage)</m:t>
                          </m:r>
                        </m:oMath>
                      </m:oMathPara>
                    </w:p>
                    <w:p w:rsidR="002D0013" w:rsidRDefault="002D0013" w:rsidP="002D00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948349" wp14:editId="207D359A">
                <wp:simplePos x="0" y="0"/>
                <wp:positionH relativeFrom="margin">
                  <wp:posOffset>4695825</wp:posOffset>
                </wp:positionH>
                <wp:positionV relativeFrom="paragraph">
                  <wp:posOffset>11430</wp:posOffset>
                </wp:positionV>
                <wp:extent cx="95250" cy="133350"/>
                <wp:effectExtent l="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B79F" id="Straight Arrow Connector 50" o:spid="_x0000_s1026" type="#_x0000_t32" style="position:absolute;margin-left:369.75pt;margin-top:.9pt;width:7.5pt;height:10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B155C" w:rsidRPr="00DB155C" w:rsidRDefault="00DB155C" w:rsidP="00DB155C"/>
    <w:p w:rsidR="00DB155C" w:rsidRPr="00DB155C" w:rsidRDefault="00DB155C" w:rsidP="00DB155C"/>
    <w:p w:rsidR="00DB155C" w:rsidRPr="00DB155C" w:rsidRDefault="00DB155C" w:rsidP="00DB155C"/>
    <w:p w:rsidR="00DB155C" w:rsidRPr="003E3CD1" w:rsidRDefault="00233310" w:rsidP="00DB155C">
      <w:r w:rsidRPr="00D77B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AF5A77" wp14:editId="132E70BC">
                <wp:simplePos x="0" y="0"/>
                <wp:positionH relativeFrom="margin">
                  <wp:posOffset>4210050</wp:posOffset>
                </wp:positionH>
                <wp:positionV relativeFrom="paragraph">
                  <wp:posOffset>180975</wp:posOffset>
                </wp:positionV>
                <wp:extent cx="1343025" cy="381000"/>
                <wp:effectExtent l="0" t="0" r="28575" b="19050"/>
                <wp:wrapNone/>
                <wp:docPr id="52" name="Flowchart: Termina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8100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D0013" w:rsidRPr="00956CFC" w:rsidRDefault="002D0013" w:rsidP="002D0013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F5A77" id="Flowchart: Terminator 52" o:spid="_x0000_s1053" type="#_x0000_t116" style="position:absolute;margin-left:331.5pt;margin-top:14.25pt;width:105.75pt;height:30pt;z-index:25175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" fillcolor="window" strokecolor="#f79646" strokeweight="2pt">
                <v:textbox>
                  <w:txbxContent>
                    <w:p w:rsidR="002D0013" w:rsidRPr="00956CFC" w:rsidRDefault="002D0013" w:rsidP="002D0013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A7862E" wp14:editId="70D38127">
                <wp:simplePos x="0" y="0"/>
                <wp:positionH relativeFrom="margin">
                  <wp:posOffset>4857750</wp:posOffset>
                </wp:positionH>
                <wp:positionV relativeFrom="paragraph">
                  <wp:posOffset>50165</wp:posOffset>
                </wp:positionV>
                <wp:extent cx="45719" cy="114300"/>
                <wp:effectExtent l="38100" t="0" r="5016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F45A" id="Straight Arrow Connector 53" o:spid="_x0000_s1026" type="#_x0000_t32" style="position:absolute;margin-left:382.5pt;margin-top:3.95pt;width:3.6pt;height:9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E3CD1" w:rsidRDefault="003E3CD1" w:rsidP="00DB155C"/>
    <w:p w:rsidR="003E3CD1" w:rsidRDefault="00233310" w:rsidP="00DB155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84A732" wp14:editId="0E0EFEF6">
                <wp:simplePos x="0" y="0"/>
                <wp:positionH relativeFrom="leftMargin">
                  <wp:posOffset>4438650</wp:posOffset>
                </wp:positionH>
                <wp:positionV relativeFrom="paragraph">
                  <wp:posOffset>190500</wp:posOffset>
                </wp:positionV>
                <wp:extent cx="342900" cy="33337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013" w:rsidRDefault="00743716" w:rsidP="002D001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4A732" id="Oval 54" o:spid="_x0000_s1054" style="position:absolute;margin-left:349.5pt;margin-top:15pt;width:27pt;height:26.25pt;z-index:251757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2D0013" w:rsidRDefault="00743716" w:rsidP="002D001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E3CD1" w:rsidRDefault="00233310" w:rsidP="00DB155C">
      <w:r w:rsidRPr="00D77B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F67C7B" wp14:editId="751278C9">
                <wp:simplePos x="0" y="0"/>
                <wp:positionH relativeFrom="margin">
                  <wp:posOffset>4067175</wp:posOffset>
                </wp:positionH>
                <wp:positionV relativeFrom="paragraph">
                  <wp:posOffset>8890</wp:posOffset>
                </wp:positionV>
                <wp:extent cx="1343025" cy="438150"/>
                <wp:effectExtent l="0" t="0" r="28575" b="19050"/>
                <wp:wrapNone/>
                <wp:docPr id="55" name="Flowchart: Termina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013" w:rsidRPr="00956CFC" w:rsidRDefault="002D0013" w:rsidP="002D001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67C7B" id="Flowchart: Terminator 55" o:spid="_x0000_s1055" type="#_x0000_t116" style="position:absolute;margin-left:320.25pt;margin-top:.7pt;width:105.75pt;height:34.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" fillcolor="white [3201]" strokecolor="#70ad47 [3209]" strokeweight="1pt">
                <v:textbox>
                  <w:txbxContent>
                    <w:p w:rsidR="002D0013" w:rsidRPr="00956CFC" w:rsidRDefault="002D0013" w:rsidP="002D001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3CD1" w:rsidRDefault="00233310" w:rsidP="00DB155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BB7450" wp14:editId="346A0159">
                <wp:simplePos x="0" y="0"/>
                <wp:positionH relativeFrom="margin">
                  <wp:posOffset>4733926</wp:posOffset>
                </wp:positionH>
                <wp:positionV relativeFrom="paragraph">
                  <wp:posOffset>173991</wp:posOffset>
                </wp:positionV>
                <wp:extent cx="95250" cy="114300"/>
                <wp:effectExtent l="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4695" id="Straight Arrow Connector 56" o:spid="_x0000_s1026" type="#_x0000_t32" style="position:absolute;margin-left:372.75pt;margin-top:13.7pt;width:7.5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E3CD1" w:rsidRPr="00DB155C" w:rsidRDefault="00F95AD9" w:rsidP="00DB155C">
      <w:r w:rsidRPr="0055728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4342C05" wp14:editId="4089B294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390775" cy="295275"/>
                <wp:effectExtent l="0" t="0" r="28575" b="28575"/>
                <wp:wrapNone/>
                <wp:docPr id="200" name="Flowchart: Proces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280" w:rsidRPr="00285729" w:rsidRDefault="00F95AD9" w:rsidP="00F95AD9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Air Intake=°of pedal×Speed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w:br/>
                                </m:r>
                              </m:oMath>
                              <w:sdt>
                                <w:sdt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  <w:id w:val="1675680753"/>
                                  <w:placeholder>
                                    <w:docPart w:val="DefaultPlaceholder_1075249612"/>
                                  </w:placeholder>
                                  <w:temporary/>
                                  <w:showingPlcHdr/>
                                  <w:equation/>
                                </w:sdtPr>
                                <w:sdtContent>
                                  <m:oMath>
                                    <m:r>
                                      <w:rPr>
                                        <w:rStyle w:val="PlaceholderText"/>
                                        <w:rFonts w:ascii="Cambria Math" w:hAnsi="Cambria Math"/>
                                        <w:sz w:val="22"/>
                                      </w:rPr>
                                      <m:t>Type equation here.</m:t>
                                    </m:r>
                                  </m:oMath>
                                </w:sdtContent>
                              </w:sdt>
                            </m:oMathPara>
                          </w:p>
                          <w:p w:rsidR="00F95AD9" w:rsidRDefault="00F95A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42C05" id="_x0000_t109" coordsize="21600,21600" o:spt="109" path="m,l,21600r21600,l21600,xe">
                <v:stroke joinstyle="miter"/>
                <v:path gradientshapeok="t" o:connecttype="rect"/>
              </v:shapetype>
              <v:shape id="Flowchart: Process 200" o:spid="_x0000_s1056" type="#_x0000_t109" style="position:absolute;margin-left:137.05pt;margin-top:.95pt;width:188.25pt;height:23.25pt;z-index:251790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" fillcolor="white [3201]" strokecolor="#70ad47 [3209]" strokeweight="1pt">
                <v:textbox>
                  <w:txbxContent>
                    <w:p w:rsidR="00557280" w:rsidRPr="00285729" w:rsidRDefault="00F95AD9" w:rsidP="00F95AD9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Air Intake=°of pedal×Speed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w:br/>
                          </m:r>
                        </m:oMath>
                        <w:sdt>
                          <w:sdtPr>
                            <w:rPr>
                              <w:rFonts w:ascii="Cambria Math" w:hAnsi="Cambria Math"/>
                              <w:i/>
                              <w:sz w:val="22"/>
                            </w:rPr>
                            <w:id w:val="1675680753"/>
                            <w:placeholder>
                              <w:docPart w:val="DefaultPlaceholder_1075249612"/>
                            </w:placeholder>
                            <w:temporary/>
                            <w:showingPlcHdr/>
                            <w:equation/>
                          </w:sdtPr>
                          <w:sdtContent>
                            <m:oMath>
                              <m:r>
                                <w:rPr>
                                  <w:rStyle w:val="PlaceholderText"/>
                                  <w:rFonts w:ascii="Cambria Math" w:hAnsi="Cambria Math"/>
                                  <w:sz w:val="22"/>
                                </w:rPr>
                                <m:t>Type equation here.</m:t>
                              </m:r>
                            </m:oMath>
                          </w:sdtContent>
                        </w:sdt>
                      </m:oMathPara>
                    </w:p>
                    <w:p w:rsidR="00F95AD9" w:rsidRDefault="00F95AD9"/>
                  </w:txbxContent>
                </v:textbox>
                <w10:wrap anchorx="margin"/>
              </v:shape>
            </w:pict>
          </mc:Fallback>
        </mc:AlternateContent>
      </w:r>
    </w:p>
    <w:p w:rsidR="00DB155C" w:rsidRPr="00DB155C" w:rsidRDefault="00F95AD9" w:rsidP="00DB155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DB94E8A" wp14:editId="7906F918">
                <wp:simplePos x="0" y="0"/>
                <wp:positionH relativeFrom="margin">
                  <wp:posOffset>4781550</wp:posOffset>
                </wp:positionH>
                <wp:positionV relativeFrom="paragraph">
                  <wp:posOffset>46990</wp:posOffset>
                </wp:positionV>
                <wp:extent cx="95250" cy="114300"/>
                <wp:effectExtent l="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F5F1" id="Straight Arrow Connector 16" o:spid="_x0000_s1026" type="#_x0000_t32" style="position:absolute;margin-left:376.5pt;margin-top:3.7pt;width:7.5pt;height:9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77B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8795F0B" wp14:editId="033FF13B">
                <wp:simplePos x="0" y="0"/>
                <wp:positionH relativeFrom="margin">
                  <wp:posOffset>4238625</wp:posOffset>
                </wp:positionH>
                <wp:positionV relativeFrom="paragraph">
                  <wp:posOffset>161290</wp:posOffset>
                </wp:positionV>
                <wp:extent cx="1343025" cy="381000"/>
                <wp:effectExtent l="0" t="0" r="28575" b="1905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8100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95AD9" w:rsidRPr="00956CFC" w:rsidRDefault="00F95AD9" w:rsidP="00F95AD9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95F0B" id="Flowchart: Terminator 15" o:spid="_x0000_s1057" type="#_x0000_t116" style="position:absolute;margin-left:333.75pt;margin-top:12.7pt;width:105.75pt;height:30pt;z-index:251817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" fillcolor="window" strokecolor="#f79646" strokeweight="2pt">
                <v:textbox>
                  <w:txbxContent>
                    <w:p w:rsidR="00F95AD9" w:rsidRPr="00956CFC" w:rsidRDefault="00F95AD9" w:rsidP="00F95AD9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155C" w:rsidRPr="00DB155C" w:rsidRDefault="00DB155C" w:rsidP="00DB155C"/>
    <w:p w:rsidR="00DB155C" w:rsidRPr="00DB155C" w:rsidRDefault="00DB155C" w:rsidP="00DB155C"/>
    <w:p w:rsidR="00DB155C" w:rsidRPr="00DB155C" w:rsidRDefault="00DB155C" w:rsidP="00DB155C"/>
    <w:p w:rsidR="00DB155C" w:rsidRPr="00DB155C" w:rsidRDefault="00CA6230" w:rsidP="00DB155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48341B" wp14:editId="0A03B69F">
                <wp:simplePos x="0" y="0"/>
                <wp:positionH relativeFrom="column">
                  <wp:posOffset>1190625</wp:posOffset>
                </wp:positionH>
                <wp:positionV relativeFrom="paragraph">
                  <wp:posOffset>-1524001</wp:posOffset>
                </wp:positionV>
                <wp:extent cx="190500" cy="3105150"/>
                <wp:effectExtent l="0" t="76200" r="819150" b="19050"/>
                <wp:wrapNone/>
                <wp:docPr id="212" name="Elb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105150"/>
                        </a:xfrm>
                        <a:prstGeom prst="bentConnector3">
                          <a:avLst>
                            <a:gd name="adj1" fmla="val 512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932A" id="Elbow Connector 212" o:spid="_x0000_s1026" type="#_x0000_t34" style="position:absolute;margin-left:93.75pt;margin-top:-120pt;width:15pt;height:244.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" adj="110777" strokecolor="#5b9bd5 [3204]" strokeweight=".5pt">
                <v:stroke endarrow="block"/>
              </v:shape>
            </w:pict>
          </mc:Fallback>
        </mc:AlternateContent>
      </w:r>
      <w:r w:rsidR="00233310" w:rsidRPr="00D77B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8197D3" wp14:editId="45AA5DFB">
                <wp:simplePos x="0" y="0"/>
                <wp:positionH relativeFrom="margin">
                  <wp:posOffset>4133850</wp:posOffset>
                </wp:positionH>
                <wp:positionV relativeFrom="paragraph">
                  <wp:posOffset>-145415</wp:posOffset>
                </wp:positionV>
                <wp:extent cx="1343025" cy="438150"/>
                <wp:effectExtent l="0" t="0" r="28575" b="19050"/>
                <wp:wrapNone/>
                <wp:docPr id="57" name="Flowchart: Termina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013" w:rsidRPr="00956CFC" w:rsidRDefault="002D0013" w:rsidP="002D001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197D3" id="Flowchart: Terminator 57" o:spid="_x0000_s1058" type="#_x0000_t116" style="position:absolute;margin-left:325.5pt;margin-top:-11.45pt;width:105.75pt;height:34.5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" fillcolor="white [3201]" strokecolor="#70ad47 [3209]" strokeweight="1pt">
                <v:textbox>
                  <w:txbxContent>
                    <w:p w:rsidR="002D0013" w:rsidRPr="00956CFC" w:rsidRDefault="002D0013" w:rsidP="002D001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331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E44857" wp14:editId="57B8097F">
                <wp:simplePos x="0" y="0"/>
                <wp:positionH relativeFrom="leftMargin">
                  <wp:posOffset>4664710</wp:posOffset>
                </wp:positionH>
                <wp:positionV relativeFrom="paragraph">
                  <wp:posOffset>-231775</wp:posOffset>
                </wp:positionV>
                <wp:extent cx="342900" cy="333375"/>
                <wp:effectExtent l="0" t="0" r="19050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013" w:rsidRDefault="00743716" w:rsidP="002D001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44857" id="Oval 58" o:spid="_x0000_s1059" style="position:absolute;margin-left:367.3pt;margin-top:-18.25pt;width:27pt;height:26.25pt;z-index:251765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2D0013" w:rsidRDefault="00743716" w:rsidP="002D001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E3CD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512973" wp14:editId="26AFF23A">
                <wp:simplePos x="0" y="0"/>
                <wp:positionH relativeFrom="leftMargin">
                  <wp:align>right</wp:align>
                </wp:positionH>
                <wp:positionV relativeFrom="paragraph">
                  <wp:posOffset>161290</wp:posOffset>
                </wp:positionV>
                <wp:extent cx="495300" cy="4572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CD1" w:rsidRDefault="00743716" w:rsidP="003E3CD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512973" id="Oval 33" o:spid="_x0000_s1060" style="position:absolute;margin-left:-12.2pt;margin-top:12.7pt;width:39pt;height:36pt;z-index:2517176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3E3CD1" w:rsidRDefault="00743716" w:rsidP="003E3CD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E3CD1" w:rsidRPr="00A1567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EC5F8E" wp14:editId="751AA52C">
                <wp:simplePos x="0" y="0"/>
                <wp:positionH relativeFrom="margin">
                  <wp:posOffset>200025</wp:posOffset>
                </wp:positionH>
                <wp:positionV relativeFrom="paragraph">
                  <wp:posOffset>0</wp:posOffset>
                </wp:positionV>
                <wp:extent cx="1238250" cy="800100"/>
                <wp:effectExtent l="0" t="0" r="19050" b="19050"/>
                <wp:wrapNone/>
                <wp:docPr id="32" name="Flowchart: Predefined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00100"/>
                        </a:xfrm>
                        <a:prstGeom prst="flowChartPredefined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CD1" w:rsidRPr="00956CFC" w:rsidRDefault="003E3CD1" w:rsidP="003E3CD1">
                            <w:pPr>
                              <w:jc w:val="center"/>
                            </w:pPr>
                            <w:r>
                              <w:t>Engine Coolant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5F8E" id="Flowchart: Predefined Process 32" o:spid="_x0000_s1061" type="#_x0000_t112" style="position:absolute;margin-left:15.75pt;margin-top:0;width:97.5pt;height:6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" fillcolor="white [3201]" strokecolor="#70ad47 [3209]" strokeweight="1pt">
                <v:textbox>
                  <w:txbxContent>
                    <w:p w:rsidR="003E3CD1" w:rsidRPr="00956CFC" w:rsidRDefault="003E3CD1" w:rsidP="003E3CD1">
                      <w:pPr>
                        <w:jc w:val="center"/>
                      </w:pPr>
                      <w:r>
                        <w:t>Engine Coolant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155C" w:rsidRDefault="00233310" w:rsidP="00DB155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E45A548" wp14:editId="50E2C46D">
                <wp:simplePos x="0" y="0"/>
                <wp:positionH relativeFrom="margin">
                  <wp:posOffset>3962400</wp:posOffset>
                </wp:positionH>
                <wp:positionV relativeFrom="paragraph">
                  <wp:posOffset>123825</wp:posOffset>
                </wp:positionV>
                <wp:extent cx="1885950" cy="295275"/>
                <wp:effectExtent l="0" t="0" r="19050" b="28575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310" w:rsidRPr="00285729" w:rsidRDefault="00743716" w:rsidP="0023331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 w:rsidRPr="00285729">
                              <w:rPr>
                                <w:sz w:val="22"/>
                              </w:rPr>
                              <w:t>Speed[</w:t>
                            </w:r>
                            <w:proofErr w:type="gramEnd"/>
                            <w:r w:rsidR="00233310" w:rsidRPr="00285729">
                              <w:rPr>
                                <w:sz w:val="22"/>
                              </w:rPr>
                              <w:t>count]-</w:t>
                            </w:r>
                            <w:r w:rsidRPr="00285729">
                              <w:rPr>
                                <w:sz w:val="22"/>
                              </w:rPr>
                              <w:t>speed[</w:t>
                            </w:r>
                            <w:r w:rsidR="00233310" w:rsidRPr="00285729">
                              <w:rPr>
                                <w:sz w:val="22"/>
                              </w:rPr>
                              <w:t>count-1]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A548" id="Flowchart: Process 60" o:spid="_x0000_s1062" type="#_x0000_t109" style="position:absolute;margin-left:312pt;margin-top:9.75pt;width:148.5pt;height:23.2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" fillcolor="white [3201]" strokecolor="#70ad47 [3209]" strokeweight="1pt">
                <v:textbox>
                  <w:txbxContent>
                    <w:p w:rsidR="00233310" w:rsidRPr="00285729" w:rsidRDefault="00743716" w:rsidP="00233310">
                      <w:pPr>
                        <w:jc w:val="center"/>
                        <w:rPr>
                          <w:sz w:val="22"/>
                        </w:rPr>
                      </w:pPr>
                      <w:proofErr w:type="gramStart"/>
                      <w:r w:rsidRPr="00285729">
                        <w:rPr>
                          <w:sz w:val="22"/>
                        </w:rPr>
                        <w:t>Speed[</w:t>
                      </w:r>
                      <w:proofErr w:type="gramEnd"/>
                      <w:r w:rsidR="00233310" w:rsidRPr="00285729">
                        <w:rPr>
                          <w:sz w:val="22"/>
                        </w:rPr>
                        <w:t>count]-</w:t>
                      </w:r>
                      <w:r w:rsidRPr="00285729">
                        <w:rPr>
                          <w:sz w:val="22"/>
                        </w:rPr>
                        <w:t>speed[</w:t>
                      </w:r>
                      <w:r w:rsidR="00233310" w:rsidRPr="00285729">
                        <w:rPr>
                          <w:sz w:val="22"/>
                        </w:rPr>
                        <w:t>count-1]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965A72" wp14:editId="7118A0E0">
                <wp:simplePos x="0" y="0"/>
                <wp:positionH relativeFrom="margin">
                  <wp:posOffset>4743450</wp:posOffset>
                </wp:positionH>
                <wp:positionV relativeFrom="paragraph">
                  <wp:posOffset>9525</wp:posOffset>
                </wp:positionV>
                <wp:extent cx="200025" cy="133350"/>
                <wp:effectExtent l="0" t="0" r="6667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A8B3A" id="Straight Arrow Connector 59" o:spid="_x0000_s1026" type="#_x0000_t32" style="position:absolute;margin-left:373.5pt;margin-top:.75pt;width:15.75pt;height:10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B155C" w:rsidRPr="00DB155C" w:rsidRDefault="00F95AD9" w:rsidP="00DB155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A24787A" wp14:editId="642ECBB1">
                <wp:simplePos x="0" y="0"/>
                <wp:positionH relativeFrom="margin">
                  <wp:align>right</wp:align>
                </wp:positionH>
                <wp:positionV relativeFrom="paragraph">
                  <wp:posOffset>3304540</wp:posOffset>
                </wp:positionV>
                <wp:extent cx="2390775" cy="295275"/>
                <wp:effectExtent l="0" t="0" r="28575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AD9" w:rsidRPr="00285729" w:rsidRDefault="00F95AD9" w:rsidP="00F95AD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O2=Air Intake/14.7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787A" id="Flowchart: Process 14" o:spid="_x0000_s1063" type="#_x0000_t109" style="position:absolute;margin-left:137.05pt;margin-top:260.2pt;width:188.25pt;height:23.25pt;z-index:251815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" fillcolor="white [3201]" strokecolor="#70ad47 [3209]" strokeweight="1pt">
                <v:textbox>
                  <w:txbxContent>
                    <w:p w:rsidR="00F95AD9" w:rsidRPr="00285729" w:rsidRDefault="00F95AD9" w:rsidP="00F95AD9">
                      <w:pPr>
                        <w:jc w:val="center"/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O2=Air Intake/14.7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CA6230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71B2AC5" wp14:editId="4844ABD2">
                <wp:simplePos x="0" y="0"/>
                <wp:positionH relativeFrom="column">
                  <wp:posOffset>1257300</wp:posOffset>
                </wp:positionH>
                <wp:positionV relativeFrom="paragraph">
                  <wp:posOffset>714375</wp:posOffset>
                </wp:positionV>
                <wp:extent cx="43815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230" w:rsidRDefault="00CA623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B2A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4" type="#_x0000_t202" style="position:absolute;margin-left:99pt;margin-top:56.25pt;width:34.5pt;height:20.2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" strokecolor="white [3212]">
                <v:textbox>
                  <w:txbxContent>
                    <w:p w:rsidR="00CA6230" w:rsidRDefault="00CA623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6230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0D80727B" wp14:editId="13B48E56">
                <wp:simplePos x="0" y="0"/>
                <wp:positionH relativeFrom="column">
                  <wp:posOffset>962025</wp:posOffset>
                </wp:positionH>
                <wp:positionV relativeFrom="paragraph">
                  <wp:posOffset>1416685</wp:posOffset>
                </wp:positionV>
                <wp:extent cx="438150" cy="257175"/>
                <wp:effectExtent l="0" t="0" r="19050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230" w:rsidRDefault="00CA6230" w:rsidP="00CA623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727B" id="_x0000_s1065" type="#_x0000_t202" style="position:absolute;margin-left:75.75pt;margin-top:111.55pt;width:34.5pt;height:20.2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" strokecolor="white [3212]">
                <v:textbox>
                  <w:txbxContent>
                    <w:p w:rsidR="00CA6230" w:rsidRDefault="00CA6230" w:rsidP="00CA623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7280" w:rsidRPr="0055728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C52ED2" wp14:editId="77A1DCE4">
                <wp:simplePos x="0" y="0"/>
                <wp:positionH relativeFrom="margin">
                  <wp:posOffset>600075</wp:posOffset>
                </wp:positionH>
                <wp:positionV relativeFrom="paragraph">
                  <wp:posOffset>256540</wp:posOffset>
                </wp:positionV>
                <wp:extent cx="45719" cy="295275"/>
                <wp:effectExtent l="57150" t="0" r="50165" b="476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FEB7D" id="Straight Arrow Connector 211" o:spid="_x0000_s1026" type="#_x0000_t32" style="position:absolute;margin-left:47.25pt;margin-top:20.2pt;width:3.6pt;height:23.2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57280" w:rsidRPr="00D77B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7A41649" wp14:editId="0CF7A0F3">
                <wp:simplePos x="0" y="0"/>
                <wp:positionH relativeFrom="margin">
                  <wp:align>left</wp:align>
                </wp:positionH>
                <wp:positionV relativeFrom="paragraph">
                  <wp:posOffset>1742440</wp:posOffset>
                </wp:positionV>
                <wp:extent cx="1343025" cy="381000"/>
                <wp:effectExtent l="0" t="0" r="28575" b="19050"/>
                <wp:wrapNone/>
                <wp:docPr id="210" name="Flowchart: Termina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8100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57280" w:rsidRPr="00956CFC" w:rsidRDefault="00557280" w:rsidP="0055728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41649" id="Flowchart: Terminator 210" o:spid="_x0000_s1066" type="#_x0000_t116" style="position:absolute;margin-left:0;margin-top:137.2pt;width:105.75pt;height:30pt;z-index:251805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" fillcolor="window" strokecolor="#f79646" strokeweight="2pt">
                <v:textbox>
                  <w:txbxContent>
                    <w:p w:rsidR="00557280" w:rsidRPr="00956CFC" w:rsidRDefault="00557280" w:rsidP="0055728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280" w:rsidRPr="0055728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2E6471F" wp14:editId="2743369F">
                <wp:simplePos x="0" y="0"/>
                <wp:positionH relativeFrom="margin">
                  <wp:posOffset>601981</wp:posOffset>
                </wp:positionH>
                <wp:positionV relativeFrom="paragraph">
                  <wp:posOffset>1476374</wp:posOffset>
                </wp:positionV>
                <wp:extent cx="45719" cy="295275"/>
                <wp:effectExtent l="57150" t="0" r="50165" b="476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86F2" id="Straight Arrow Connector 209" o:spid="_x0000_s1026" type="#_x0000_t32" style="position:absolute;margin-left:47.4pt;margin-top:116.25pt;width:3.6pt;height:23.2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57280" w:rsidRPr="00A1567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33ABE" wp14:editId="234161B8">
                <wp:simplePos x="0" y="0"/>
                <wp:positionH relativeFrom="margin">
                  <wp:align>left</wp:align>
                </wp:positionH>
                <wp:positionV relativeFrom="paragraph">
                  <wp:posOffset>523875</wp:posOffset>
                </wp:positionV>
                <wp:extent cx="1200150" cy="942975"/>
                <wp:effectExtent l="19050" t="19050" r="19050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67A" w:rsidRPr="00956CFC" w:rsidRDefault="00A1567A" w:rsidP="00A1567A">
                            <w:pPr>
                              <w:jc w:val="center"/>
                            </w:pPr>
                            <w:r>
                              <w:t>Run Again???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33AB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67" type="#_x0000_t110" style="position:absolute;margin-left:0;margin-top:41.25pt;width:94.5pt;height:74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" fillcolor="white [3201]" strokecolor="#70ad47 [3209]" strokeweight="1pt">
                <v:textbox>
                  <w:txbxContent>
                    <w:p w:rsidR="00A1567A" w:rsidRPr="00956CFC" w:rsidRDefault="00A1567A" w:rsidP="00A1567A">
                      <w:pPr>
                        <w:jc w:val="center"/>
                      </w:pPr>
                      <w:r>
                        <w:t>Run Again???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280" w:rsidRPr="0055728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4E8964" wp14:editId="45F987FC">
                <wp:simplePos x="0" y="0"/>
                <wp:positionH relativeFrom="margin">
                  <wp:posOffset>4714875</wp:posOffset>
                </wp:positionH>
                <wp:positionV relativeFrom="paragraph">
                  <wp:posOffset>3609340</wp:posOffset>
                </wp:positionV>
                <wp:extent cx="200025" cy="133350"/>
                <wp:effectExtent l="0" t="0" r="66675" b="571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9DE0" id="Straight Arrow Connector 208" o:spid="_x0000_s1026" type="#_x0000_t32" style="position:absolute;margin-left:371.25pt;margin-top:284.2pt;width:15.75pt;height:10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57280" w:rsidRPr="0055728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E2B367" wp14:editId="64093CA0">
                <wp:simplePos x="0" y="0"/>
                <wp:positionH relativeFrom="margin">
                  <wp:posOffset>4352925</wp:posOffset>
                </wp:positionH>
                <wp:positionV relativeFrom="paragraph">
                  <wp:posOffset>5542915</wp:posOffset>
                </wp:positionV>
                <wp:extent cx="1343025" cy="381000"/>
                <wp:effectExtent l="0" t="0" r="28575" b="19050"/>
                <wp:wrapNone/>
                <wp:docPr id="206" name="Flowchart: Termina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8100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57280" w:rsidRPr="00956CFC" w:rsidRDefault="00557280" w:rsidP="00557280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B367" id="Flowchart: Terminator 206" o:spid="_x0000_s1068" type="#_x0000_t116" style="position:absolute;margin-left:342.75pt;margin-top:436.45pt;width:105.75pt;height:30pt;z-index:251797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" fillcolor="window" strokecolor="#f79646" strokeweight="2pt">
                <v:textbox>
                  <w:txbxContent>
                    <w:p w:rsidR="00557280" w:rsidRPr="00956CFC" w:rsidRDefault="00557280" w:rsidP="00557280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280" w:rsidRPr="0055728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167A788" wp14:editId="1092EB58">
                <wp:simplePos x="0" y="0"/>
                <wp:positionH relativeFrom="margin">
                  <wp:posOffset>4857750</wp:posOffset>
                </wp:positionH>
                <wp:positionV relativeFrom="paragraph">
                  <wp:posOffset>5419090</wp:posOffset>
                </wp:positionV>
                <wp:extent cx="200025" cy="133350"/>
                <wp:effectExtent l="0" t="0" r="66675" b="571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CEEE" id="Straight Arrow Connector 207" o:spid="_x0000_s1026" type="#_x0000_t32" style="position:absolute;margin-left:382.5pt;margin-top:426.7pt;width:15.75pt;height:10.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57280" w:rsidRPr="0055728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F5B47C3" wp14:editId="1BDCF7E8">
                <wp:simplePos x="0" y="0"/>
                <wp:positionH relativeFrom="margin">
                  <wp:align>right</wp:align>
                </wp:positionH>
                <wp:positionV relativeFrom="paragraph">
                  <wp:posOffset>4972050</wp:posOffset>
                </wp:positionV>
                <wp:extent cx="2638425" cy="428625"/>
                <wp:effectExtent l="0" t="0" r="28575" b="28575"/>
                <wp:wrapNone/>
                <wp:docPr id="205" name="Flowchart: Proces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280" w:rsidRPr="00285729" w:rsidRDefault="00557280" w:rsidP="00557280">
                            <w:pPr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Engine Coolent Sensor=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36℃×Speed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Time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557280" w:rsidRDefault="00557280" w:rsidP="005572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B47C3" id="Flowchart: Process 205" o:spid="_x0000_s1069" type="#_x0000_t109" style="position:absolute;margin-left:156.55pt;margin-top:391.5pt;width:207.75pt;height:33.75pt;z-index:251796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" fillcolor="white [3201]" strokecolor="#70ad47 [3209]" strokeweight="1pt">
                <v:textbox>
                  <w:txbxContent>
                    <w:p w:rsidR="00557280" w:rsidRPr="00285729" w:rsidRDefault="00557280" w:rsidP="00557280">
                      <w:pPr>
                        <w:spacing w:after="0" w:line="240" w:lineRule="auto"/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Engine Coolent Sensor=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36℃×Speed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Time</m:t>
                              </m:r>
                            </m:den>
                          </m:f>
                        </m:oMath>
                      </m:oMathPara>
                    </w:p>
                    <w:p w:rsidR="00557280" w:rsidRDefault="00557280" w:rsidP="0055728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280" w:rsidRPr="0055728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1F40B3" wp14:editId="5501B618">
                <wp:simplePos x="0" y="0"/>
                <wp:positionH relativeFrom="leftMargin">
                  <wp:posOffset>4724400</wp:posOffset>
                </wp:positionH>
                <wp:positionV relativeFrom="paragraph">
                  <wp:posOffset>4409440</wp:posOffset>
                </wp:positionV>
                <wp:extent cx="342900" cy="333375"/>
                <wp:effectExtent l="0" t="0" r="19050" b="2857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280" w:rsidRDefault="00743716" w:rsidP="0055728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F40B3" id="Oval 202" o:spid="_x0000_s1070" style="position:absolute;margin-left:372pt;margin-top:347.2pt;width:27pt;height:26.25pt;z-index:251793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557280" w:rsidRDefault="00743716" w:rsidP="0055728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7280" w:rsidRPr="0055728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B390DC" wp14:editId="2CC90F1B">
                <wp:simplePos x="0" y="0"/>
                <wp:positionH relativeFrom="margin">
                  <wp:posOffset>4248150</wp:posOffset>
                </wp:positionH>
                <wp:positionV relativeFrom="paragraph">
                  <wp:posOffset>4380865</wp:posOffset>
                </wp:positionV>
                <wp:extent cx="1343025" cy="438150"/>
                <wp:effectExtent l="0" t="0" r="28575" b="19050"/>
                <wp:wrapNone/>
                <wp:docPr id="203" name="Flowchart: Termina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280" w:rsidRPr="00956CFC" w:rsidRDefault="00557280" w:rsidP="0055728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390DC" id="Flowchart: Terminator 203" o:spid="_x0000_s1071" type="#_x0000_t116" style="position:absolute;margin-left:334.5pt;margin-top:344.95pt;width:105.75pt;height:34.5pt;z-index:251794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" fillcolor="white [3201]" strokecolor="#70ad47 [3209]" strokeweight="1pt">
                <v:textbox>
                  <w:txbxContent>
                    <w:p w:rsidR="00557280" w:rsidRPr="00956CFC" w:rsidRDefault="00557280" w:rsidP="0055728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280" w:rsidRPr="0055728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5547B7" wp14:editId="3AAD0734">
                <wp:simplePos x="0" y="0"/>
                <wp:positionH relativeFrom="margin">
                  <wp:posOffset>4838700</wp:posOffset>
                </wp:positionH>
                <wp:positionV relativeFrom="paragraph">
                  <wp:posOffset>4828540</wp:posOffset>
                </wp:positionV>
                <wp:extent cx="200025" cy="133350"/>
                <wp:effectExtent l="0" t="0" r="66675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6ED1" id="Straight Arrow Connector 204" o:spid="_x0000_s1026" type="#_x0000_t32" style="position:absolute;margin-left:381pt;margin-top:380.2pt;width:15.75pt;height:10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57280" w:rsidRPr="0055728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AFA39EC" wp14:editId="0C8CD905">
                <wp:simplePos x="0" y="0"/>
                <wp:positionH relativeFrom="margin">
                  <wp:posOffset>4305300</wp:posOffset>
                </wp:positionH>
                <wp:positionV relativeFrom="paragraph">
                  <wp:posOffset>3761740</wp:posOffset>
                </wp:positionV>
                <wp:extent cx="1343025" cy="381000"/>
                <wp:effectExtent l="0" t="0" r="28575" b="19050"/>
                <wp:wrapNone/>
                <wp:docPr id="201" name="Flowchart: Termina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8100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57280" w:rsidRPr="00956CFC" w:rsidRDefault="00557280" w:rsidP="00557280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A39EC" id="Flowchart: Terminator 201" o:spid="_x0000_s1072" type="#_x0000_t116" style="position:absolute;margin-left:339pt;margin-top:296.2pt;width:105.75pt;height:30pt;z-index:251791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" fillcolor="window" strokecolor="#f79646" strokeweight="2pt">
                <v:textbox>
                  <w:txbxContent>
                    <w:p w:rsidR="00557280" w:rsidRPr="00956CFC" w:rsidRDefault="00557280" w:rsidP="00557280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280" w:rsidRPr="0055728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B775F6" wp14:editId="05354D1D">
                <wp:simplePos x="0" y="0"/>
                <wp:positionH relativeFrom="margin">
                  <wp:posOffset>4800600</wp:posOffset>
                </wp:positionH>
                <wp:positionV relativeFrom="paragraph">
                  <wp:posOffset>3142615</wp:posOffset>
                </wp:positionV>
                <wp:extent cx="200025" cy="133350"/>
                <wp:effectExtent l="0" t="0" r="66675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338C" id="Straight Arrow Connector 199" o:spid="_x0000_s1026" type="#_x0000_t32" style="position:absolute;margin-left:378pt;margin-top:247.45pt;width:15.75pt;height:10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57280" w:rsidRPr="0055728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DC16D7" wp14:editId="5E6536FB">
                <wp:simplePos x="0" y="0"/>
                <wp:positionH relativeFrom="margin">
                  <wp:posOffset>4210050</wp:posOffset>
                </wp:positionH>
                <wp:positionV relativeFrom="paragraph">
                  <wp:posOffset>2694940</wp:posOffset>
                </wp:positionV>
                <wp:extent cx="1343025" cy="438150"/>
                <wp:effectExtent l="0" t="0" r="28575" b="19050"/>
                <wp:wrapNone/>
                <wp:docPr id="198" name="Flowchart: Termina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280" w:rsidRPr="00956CFC" w:rsidRDefault="00557280" w:rsidP="0055728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C16D7" id="Flowchart: Terminator 198" o:spid="_x0000_s1073" type="#_x0000_t116" style="position:absolute;margin-left:331.5pt;margin-top:212.2pt;width:105.75pt;height:34.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" fillcolor="white [3201]" strokecolor="#70ad47 [3209]" strokeweight="1pt">
                <v:textbox>
                  <w:txbxContent>
                    <w:p w:rsidR="00557280" w:rsidRPr="00956CFC" w:rsidRDefault="00557280" w:rsidP="0055728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280" w:rsidRPr="0055728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FB2534" wp14:editId="1CCF3CEB">
                <wp:simplePos x="0" y="0"/>
                <wp:positionH relativeFrom="leftMargin">
                  <wp:posOffset>4686300</wp:posOffset>
                </wp:positionH>
                <wp:positionV relativeFrom="paragraph">
                  <wp:posOffset>2723515</wp:posOffset>
                </wp:positionV>
                <wp:extent cx="342900" cy="333375"/>
                <wp:effectExtent l="0" t="0" r="19050" b="285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280" w:rsidRDefault="00743716" w:rsidP="0055728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B2534" id="Oval 197" o:spid="_x0000_s1074" style="position:absolute;margin-left:369pt;margin-top:214.45pt;width:27pt;height:26.25pt;z-index:251787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557280" w:rsidRDefault="00743716" w:rsidP="0055728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728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560D51E" wp14:editId="7EDCC041">
                <wp:simplePos x="0" y="0"/>
                <wp:positionH relativeFrom="margin">
                  <wp:align>right</wp:align>
                </wp:positionH>
                <wp:positionV relativeFrom="paragraph">
                  <wp:posOffset>1600200</wp:posOffset>
                </wp:positionV>
                <wp:extent cx="2390775" cy="295275"/>
                <wp:effectExtent l="0" t="0" r="28575" b="28575"/>
                <wp:wrapNone/>
                <wp:docPr id="194" name="Flowchart: Proces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310" w:rsidRPr="00285729" w:rsidRDefault="00557280" w:rsidP="0023331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RPM=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20*speed (in km/h)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 xml:space="preserve"> ×2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D51E" id="Flowchart: Process 194" o:spid="_x0000_s1075" type="#_x0000_t109" style="position:absolute;margin-left:137.05pt;margin-top:126pt;width:188.25pt;height:23.25pt;z-index:251781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" fillcolor="white [3201]" strokecolor="#70ad47 [3209]" strokeweight="1pt">
                <v:textbox>
                  <w:txbxContent>
                    <w:p w:rsidR="00233310" w:rsidRPr="00285729" w:rsidRDefault="00557280" w:rsidP="00233310">
                      <w:pPr>
                        <w:jc w:val="center"/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RPM=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20*speed (in km/h)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 ×2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33310" w:rsidRPr="00D77B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C86E14" wp14:editId="2533E7D5">
                <wp:simplePos x="0" y="0"/>
                <wp:positionH relativeFrom="margin">
                  <wp:posOffset>4343400</wp:posOffset>
                </wp:positionH>
                <wp:positionV relativeFrom="paragraph">
                  <wp:posOffset>2075815</wp:posOffset>
                </wp:positionV>
                <wp:extent cx="1343025" cy="381000"/>
                <wp:effectExtent l="0" t="0" r="28575" b="19050"/>
                <wp:wrapNone/>
                <wp:docPr id="196" name="Flowchart: Termina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8100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3310" w:rsidRPr="00956CFC" w:rsidRDefault="00233310" w:rsidP="00233310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86E14" id="Flowchart: Terminator 196" o:spid="_x0000_s1076" type="#_x0000_t116" style="position:absolute;margin-left:342pt;margin-top:163.45pt;width:105.75pt;height:30pt;z-index:251785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" fillcolor="window" strokecolor="#f79646" strokeweight="2pt">
                <v:textbox>
                  <w:txbxContent>
                    <w:p w:rsidR="00233310" w:rsidRPr="00956CFC" w:rsidRDefault="00233310" w:rsidP="00233310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331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351A5E1" wp14:editId="7E5577DC">
                <wp:simplePos x="0" y="0"/>
                <wp:positionH relativeFrom="margin">
                  <wp:posOffset>4981575</wp:posOffset>
                </wp:positionH>
                <wp:positionV relativeFrom="paragraph">
                  <wp:posOffset>1932940</wp:posOffset>
                </wp:positionV>
                <wp:extent cx="76200" cy="142875"/>
                <wp:effectExtent l="0" t="0" r="57150" b="476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DE3F" id="Straight Arrow Connector 195" o:spid="_x0000_s1026" type="#_x0000_t32" style="position:absolute;margin-left:392.25pt;margin-top:152.2pt;width:6pt;height:11.2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3331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E42BEF" wp14:editId="5F7630C9">
                <wp:simplePos x="0" y="0"/>
                <wp:positionH relativeFrom="margin">
                  <wp:posOffset>4838700</wp:posOffset>
                </wp:positionH>
                <wp:positionV relativeFrom="paragraph">
                  <wp:posOffset>1456690</wp:posOffset>
                </wp:positionV>
                <wp:extent cx="200025" cy="133350"/>
                <wp:effectExtent l="0" t="0" r="66675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B672" id="Straight Arrow Connector 193" o:spid="_x0000_s1026" type="#_x0000_t32" style="position:absolute;margin-left:381pt;margin-top:114.7pt;width:15.75pt;height:10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33310" w:rsidRPr="00D77B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3A7B5D" wp14:editId="629B91A6">
                <wp:simplePos x="0" y="0"/>
                <wp:positionH relativeFrom="margin">
                  <wp:posOffset>4248150</wp:posOffset>
                </wp:positionH>
                <wp:positionV relativeFrom="paragraph">
                  <wp:posOffset>1009015</wp:posOffset>
                </wp:positionV>
                <wp:extent cx="1343025" cy="438150"/>
                <wp:effectExtent l="0" t="0" r="28575" b="19050"/>
                <wp:wrapNone/>
                <wp:docPr id="192" name="Flowchart: Termina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310" w:rsidRPr="00956CFC" w:rsidRDefault="00233310" w:rsidP="0023331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A7B5D" id="Flowchart: Terminator 192" o:spid="_x0000_s1077" type="#_x0000_t116" style="position:absolute;margin-left:334.5pt;margin-top:79.45pt;width:105.75pt;height:34.5p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" fillcolor="white [3201]" strokecolor="#70ad47 [3209]" strokeweight="1pt">
                <v:textbox>
                  <w:txbxContent>
                    <w:p w:rsidR="00233310" w:rsidRPr="00956CFC" w:rsidRDefault="00233310" w:rsidP="0023331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331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2F789B" wp14:editId="093289FC">
                <wp:simplePos x="0" y="0"/>
                <wp:positionH relativeFrom="leftMargin">
                  <wp:posOffset>4724400</wp:posOffset>
                </wp:positionH>
                <wp:positionV relativeFrom="paragraph">
                  <wp:posOffset>1037590</wp:posOffset>
                </wp:positionV>
                <wp:extent cx="342900" cy="333375"/>
                <wp:effectExtent l="0" t="0" r="19050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310" w:rsidRDefault="00743716" w:rsidP="0023331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F789B" id="Oval 63" o:spid="_x0000_s1078" style="position:absolute;margin-left:372pt;margin-top:81.7pt;width:27pt;height:26.25pt;z-index:251774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233310" w:rsidRDefault="00743716" w:rsidP="0023331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310" w:rsidRPr="00D77B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E43A72" wp14:editId="38A32691">
                <wp:simplePos x="0" y="0"/>
                <wp:positionH relativeFrom="margin">
                  <wp:posOffset>4236085</wp:posOffset>
                </wp:positionH>
                <wp:positionV relativeFrom="paragraph">
                  <wp:posOffset>320040</wp:posOffset>
                </wp:positionV>
                <wp:extent cx="1343025" cy="381000"/>
                <wp:effectExtent l="0" t="0" r="28575" b="19050"/>
                <wp:wrapNone/>
                <wp:docPr id="62" name="Flowchart: Termina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8100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3310" w:rsidRPr="00956CFC" w:rsidRDefault="00233310" w:rsidP="00233310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43A72" id="Flowchart: Terminator 62" o:spid="_x0000_s1079" type="#_x0000_t116" style="position:absolute;margin-left:333.55pt;margin-top:25.2pt;width:105.75pt;height:30pt;z-index:251772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" fillcolor="window" strokecolor="#f79646" strokeweight="2pt">
                <v:textbox>
                  <w:txbxContent>
                    <w:p w:rsidR="00233310" w:rsidRPr="00956CFC" w:rsidRDefault="00233310" w:rsidP="00233310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331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0B6BF4" wp14:editId="5F396354">
                <wp:simplePos x="0" y="0"/>
                <wp:positionH relativeFrom="margin">
                  <wp:posOffset>4838700</wp:posOffset>
                </wp:positionH>
                <wp:positionV relativeFrom="paragraph">
                  <wp:posOffset>142875</wp:posOffset>
                </wp:positionV>
                <wp:extent cx="76200" cy="142875"/>
                <wp:effectExtent l="0" t="0" r="5715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2AAFA" id="Straight Arrow Connector 61" o:spid="_x0000_s1026" type="#_x0000_t32" style="position:absolute;margin-left:381pt;margin-top:11.25pt;width:6pt;height:11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DB155C" w:rsidRPr="00DB15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729" w:rsidRDefault="00285729" w:rsidP="00285729">
      <w:pPr>
        <w:spacing w:after="0" w:line="240" w:lineRule="auto"/>
      </w:pPr>
      <w:r>
        <w:separator/>
      </w:r>
    </w:p>
  </w:endnote>
  <w:endnote w:type="continuationSeparator" w:id="0">
    <w:p w:rsidR="00285729" w:rsidRDefault="00285729" w:rsidP="00285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729" w:rsidRDefault="002857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729" w:rsidRDefault="0028572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729" w:rsidRDefault="002857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729" w:rsidRDefault="00285729" w:rsidP="00285729">
      <w:pPr>
        <w:spacing w:after="0" w:line="240" w:lineRule="auto"/>
      </w:pPr>
      <w:r>
        <w:separator/>
      </w:r>
    </w:p>
  </w:footnote>
  <w:footnote w:type="continuationSeparator" w:id="0">
    <w:p w:rsidR="00285729" w:rsidRDefault="00285729" w:rsidP="00285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729" w:rsidRDefault="002857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729" w:rsidRPr="00285729" w:rsidRDefault="00285729">
    <w:pPr>
      <w:pStyle w:val="Header"/>
      <w:rPr>
        <w:sz w:val="22"/>
      </w:rPr>
    </w:pPr>
    <w:r w:rsidRPr="00285729">
      <w:rPr>
        <w:sz w:val="22"/>
      </w:rPr>
      <w:t>Minhal Syed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729" w:rsidRDefault="002857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7A"/>
    <w:rsid w:val="00192FAC"/>
    <w:rsid w:val="001A6F9F"/>
    <w:rsid w:val="00233310"/>
    <w:rsid w:val="00285729"/>
    <w:rsid w:val="002D0013"/>
    <w:rsid w:val="003E3CD1"/>
    <w:rsid w:val="005432D8"/>
    <w:rsid w:val="00557280"/>
    <w:rsid w:val="005B7466"/>
    <w:rsid w:val="005E18D1"/>
    <w:rsid w:val="00743716"/>
    <w:rsid w:val="009D1386"/>
    <w:rsid w:val="00A1567A"/>
    <w:rsid w:val="00CA6230"/>
    <w:rsid w:val="00DB155C"/>
    <w:rsid w:val="00F9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65E68-7253-4718-9FF9-9CB1A694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72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AD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85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729"/>
  </w:style>
  <w:style w:type="paragraph" w:styleId="Footer">
    <w:name w:val="footer"/>
    <w:basedOn w:val="Normal"/>
    <w:link w:val="FooterChar"/>
    <w:uiPriority w:val="99"/>
    <w:unhideWhenUsed/>
    <w:rsid w:val="00285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729"/>
  </w:style>
  <w:style w:type="paragraph" w:styleId="BalloonText">
    <w:name w:val="Balloon Text"/>
    <w:basedOn w:val="Normal"/>
    <w:link w:val="BalloonTextChar"/>
    <w:uiPriority w:val="99"/>
    <w:semiHidden/>
    <w:unhideWhenUsed/>
    <w:rsid w:val="001A6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01032967.EDU\AppData\Local\Chemistry%20Add-in%20for%20Word\Chemistry%20Gallery\Chem4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0BE79-389B-4F13-8154-BA4D4BDA5D57}"/>
      </w:docPartPr>
      <w:docPartBody>
        <w:p w:rsidR="00000000" w:rsidRDefault="00641648">
          <w:r w:rsidRPr="00C33F5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48"/>
    <w:rsid w:val="0064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64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64164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16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88B30-6141-4848-AFE1-248B6424B79B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623801F4-9D2D-4259-BB37-B7FE85FDC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75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MINHAL SYED</dc:creator>
  <cp:keywords/>
  <dc:description/>
  <cp:lastModifiedBy>MINHAL SYED</cp:lastModifiedBy>
  <cp:revision>8</cp:revision>
  <cp:lastPrinted>2015-10-30T13:25:00Z</cp:lastPrinted>
  <dcterms:created xsi:type="dcterms:W3CDTF">2015-10-29T13:00:00Z</dcterms:created>
  <dcterms:modified xsi:type="dcterms:W3CDTF">2015-10-30T13:27:00Z</dcterms:modified>
</cp:coreProperties>
</file>